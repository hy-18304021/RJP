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2796" w:rsidRPr="00DF18B2" w:rsidRDefault="005E2796" w:rsidP="005E2796">
      <w:pPr>
        <w:rPr>
          <w:rFonts w:eastAsia="ＭＳ ゴシック"/>
        </w:rPr>
      </w:pPr>
    </w:p>
    <w:p w:rsidR="005E2796" w:rsidRPr="00DF18B2" w:rsidRDefault="005E2796" w:rsidP="005E2796">
      <w:pPr>
        <w:rPr>
          <w:rFonts w:eastAsia="ＭＳ ゴシック"/>
        </w:rPr>
      </w:pPr>
    </w:p>
    <w:p w:rsidR="005E2796" w:rsidRPr="00DF18B2" w:rsidRDefault="005E2796" w:rsidP="005E2796">
      <w:pPr>
        <w:rPr>
          <w:rFonts w:eastAsia="ＭＳ ゴシック"/>
        </w:rPr>
      </w:pPr>
    </w:p>
    <w:p w:rsidR="005E2796" w:rsidRPr="00DF18B2" w:rsidRDefault="005E2796" w:rsidP="005E2796">
      <w:pPr>
        <w:rPr>
          <w:rFonts w:eastAsia="ＭＳ ゴシック"/>
        </w:rPr>
      </w:pPr>
    </w:p>
    <w:p w:rsidR="005E2796" w:rsidRPr="00DF18B2" w:rsidRDefault="005E2796" w:rsidP="005E2796">
      <w:pPr>
        <w:rPr>
          <w:rFonts w:eastAsia="ＭＳ ゴシック"/>
        </w:rPr>
      </w:pPr>
    </w:p>
    <w:p w:rsidR="005E2796" w:rsidRPr="00DF18B2" w:rsidRDefault="005E2796" w:rsidP="005E2796">
      <w:pPr>
        <w:rPr>
          <w:rFonts w:eastAsia="ＭＳ ゴシック"/>
        </w:rPr>
      </w:pPr>
    </w:p>
    <w:p w:rsidR="005E2796" w:rsidRPr="00DF18B2" w:rsidRDefault="005E2796" w:rsidP="005E2796">
      <w:pPr>
        <w:rPr>
          <w:rFonts w:eastAsia="ＭＳ ゴシック"/>
        </w:rPr>
      </w:pPr>
    </w:p>
    <w:p w:rsidR="005E2796" w:rsidRPr="00DF18B2" w:rsidRDefault="005E2796" w:rsidP="005E2796">
      <w:pPr>
        <w:rPr>
          <w:rFonts w:eastAsia="ＭＳ ゴシック"/>
        </w:rPr>
      </w:pPr>
    </w:p>
    <w:p w:rsidR="005E2796" w:rsidRPr="00DF18B2" w:rsidRDefault="005E2796" w:rsidP="005E2796">
      <w:pPr>
        <w:rPr>
          <w:rFonts w:eastAsia="ＭＳ ゴシック"/>
        </w:rPr>
      </w:pPr>
    </w:p>
    <w:p w:rsidR="005E2796" w:rsidRPr="00DF18B2" w:rsidRDefault="005E2796" w:rsidP="005E2796">
      <w:pPr>
        <w:rPr>
          <w:rFonts w:eastAsia="ＭＳ ゴシック"/>
        </w:rPr>
      </w:pPr>
    </w:p>
    <w:p w:rsidR="005E2796" w:rsidRDefault="005E2796" w:rsidP="005E2796">
      <w:pPr>
        <w:rPr>
          <w:rFonts w:eastAsia="ＭＳ ゴシック"/>
        </w:rPr>
      </w:pPr>
    </w:p>
    <w:p w:rsidR="003841A3" w:rsidRDefault="003841A3" w:rsidP="005E2796">
      <w:pPr>
        <w:rPr>
          <w:rFonts w:eastAsia="ＭＳ ゴシック"/>
        </w:rPr>
      </w:pPr>
    </w:p>
    <w:p w:rsidR="003841A3" w:rsidRPr="00DF18B2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5E2796" w:rsidRPr="00DF18B2" w:rsidRDefault="0013739D" w:rsidP="005E2796">
      <w:pPr>
        <w:rPr>
          <w:rStyle w:val="af2"/>
          <w:rFonts w:eastAsia="ＭＳ ゴシック"/>
          <w:b w:val="0"/>
          <w:sz w:val="21"/>
          <w:highlight w:val="lightGray"/>
        </w:rPr>
      </w:pPr>
      <w:r w:rsidRPr="00DF18B2">
        <w:rPr>
          <w:rFonts w:eastAsia="ＭＳ ゴシック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833120</wp:posOffset>
                </wp:positionH>
                <wp:positionV relativeFrom="paragraph">
                  <wp:posOffset>182880</wp:posOffset>
                </wp:positionV>
                <wp:extent cx="4448175" cy="1416050"/>
                <wp:effectExtent l="0" t="0" r="28575" b="12700"/>
                <wp:wrapNone/>
                <wp:docPr id="13" name="Text Box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8175" cy="1416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832" w:rsidRPr="00EE4DDC" w:rsidRDefault="00D04832" w:rsidP="00EE4DDC">
                            <w:pPr>
                              <w:jc w:val="left"/>
                              <w:rPr>
                                <w:rFonts w:ascii="HG丸ｺﾞｼｯｸM-PRO" w:eastAsia="HG丸ｺﾞｼｯｸM-PRO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G丸ｺﾞｼｯｸM-PRO" w:eastAsia="HG丸ｺﾞｼｯｸM-PRO" w:hint="eastAsia"/>
                                <w:sz w:val="32"/>
                                <w:szCs w:val="32"/>
                              </w:rPr>
                              <w:t xml:space="preserve">情報処理科 </w:t>
                            </w:r>
                            <w:r w:rsidRPr="00EE4DDC">
                              <w:rPr>
                                <w:rFonts w:ascii="HG丸ｺﾞｼｯｸM-PRO" w:eastAsia="HG丸ｺﾞｼｯｸM-PRO" w:hint="eastAsia"/>
                                <w:sz w:val="32"/>
                                <w:szCs w:val="32"/>
                              </w:rPr>
                              <w:t>掲示板</w:t>
                            </w:r>
                            <w:r w:rsidRPr="00EE4DDC">
                              <w:rPr>
                                <w:rFonts w:ascii="HG丸ｺﾞｼｯｸM-PRO" w:eastAsia="HG丸ｺﾞｼｯｸM-PRO"/>
                                <w:sz w:val="32"/>
                                <w:szCs w:val="32"/>
                              </w:rPr>
                              <w:t>制作</w:t>
                            </w:r>
                          </w:p>
                          <w:p w:rsidR="00D04832" w:rsidRDefault="00D04832" w:rsidP="00EE4DDC">
                            <w:pPr>
                              <w:jc w:val="center"/>
                              <w:rPr>
                                <w:rFonts w:ascii="HG丸ｺﾞｼｯｸM-PRO" w:eastAsia="HG丸ｺﾞｼｯｸM-PRO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HG丸ｺﾞｼｯｸM-PRO" w:eastAsia="HG丸ｺﾞｼｯｸM-PRO" w:hint="eastAsia"/>
                                <w:sz w:val="48"/>
                                <w:szCs w:val="48"/>
                              </w:rPr>
                              <w:t>マグカップ班</w:t>
                            </w:r>
                          </w:p>
                          <w:p w:rsidR="00D04832" w:rsidRPr="00E227C5" w:rsidRDefault="00D04832" w:rsidP="00E227C5">
                            <w:pPr>
                              <w:jc w:val="right"/>
                              <w:rPr>
                                <w:rFonts w:ascii="HG丸ｺﾞｼｯｸM-PRO" w:eastAsia="HG丸ｺﾞｼｯｸM-PRO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G丸ｺﾞｼｯｸM-PRO" w:eastAsia="HG丸ｺﾞｼｯｸM-PRO" w:hint="eastAsia"/>
                                <w:sz w:val="32"/>
                                <w:szCs w:val="32"/>
                              </w:rPr>
                              <w:t>平成</w:t>
                            </w:r>
                            <w:r>
                              <w:rPr>
                                <w:rFonts w:ascii="HG丸ｺﾞｼｯｸM-PRO" w:eastAsia="HG丸ｺﾞｼｯｸM-PRO"/>
                                <w:sz w:val="32"/>
                                <w:szCs w:val="32"/>
                              </w:rPr>
                              <w:t>３１</w:t>
                            </w:r>
                            <w:r>
                              <w:rPr>
                                <w:rFonts w:ascii="HG丸ｺﾞｼｯｸM-PRO" w:eastAsia="HG丸ｺﾞｼｯｸM-PRO" w:hint="eastAsia"/>
                                <w:sz w:val="32"/>
                                <w:szCs w:val="32"/>
                              </w:rPr>
                              <w:t>年３月５</w:t>
                            </w:r>
                            <w:r w:rsidRPr="00E227C5">
                              <w:rPr>
                                <w:rFonts w:ascii="HG丸ｺﾞｼｯｸM-PRO" w:eastAsia="HG丸ｺﾞｼｯｸM-PRO" w:hint="eastAsia"/>
                                <w:sz w:val="32"/>
                                <w:szCs w:val="32"/>
                              </w:rPr>
                              <w:t>日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63" o:spid="_x0000_s1026" type="#_x0000_t202" style="position:absolute;left:0;text-align:left;margin-left:65.6pt;margin-top:14.4pt;width:350.25pt;height:111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">
                <v:textbox inset="5.85pt,.7pt,5.85pt,.7pt">
                  <w:txbxContent>
                    <w:p w:rsidR="00D04832" w:rsidRPr="00EE4DDC" w:rsidRDefault="00D04832" w:rsidP="00EE4DDC">
                      <w:pPr>
                        <w:jc w:val="left"/>
                        <w:rPr>
                          <w:rFonts w:ascii="HG丸ｺﾞｼｯｸM-PRO" w:eastAsia="HG丸ｺﾞｼｯｸM-PRO"/>
                          <w:sz w:val="32"/>
                          <w:szCs w:val="32"/>
                        </w:rPr>
                      </w:pPr>
                      <w:r>
                        <w:rPr>
                          <w:rFonts w:ascii="HG丸ｺﾞｼｯｸM-PRO" w:eastAsia="HG丸ｺﾞｼｯｸM-PRO" w:hint="eastAsia"/>
                          <w:sz w:val="32"/>
                          <w:szCs w:val="32"/>
                        </w:rPr>
                        <w:t xml:space="preserve">情報処理科 </w:t>
                      </w:r>
                      <w:r w:rsidRPr="00EE4DDC">
                        <w:rPr>
                          <w:rFonts w:ascii="HG丸ｺﾞｼｯｸM-PRO" w:eastAsia="HG丸ｺﾞｼｯｸM-PRO" w:hint="eastAsia"/>
                          <w:sz w:val="32"/>
                          <w:szCs w:val="32"/>
                        </w:rPr>
                        <w:t>掲示板</w:t>
                      </w:r>
                      <w:r w:rsidRPr="00EE4DDC">
                        <w:rPr>
                          <w:rFonts w:ascii="HG丸ｺﾞｼｯｸM-PRO" w:eastAsia="HG丸ｺﾞｼｯｸM-PRO"/>
                          <w:sz w:val="32"/>
                          <w:szCs w:val="32"/>
                        </w:rPr>
                        <w:t>制作</w:t>
                      </w:r>
                    </w:p>
                    <w:p w:rsidR="00D04832" w:rsidRDefault="00D04832" w:rsidP="00EE4DDC">
                      <w:pPr>
                        <w:jc w:val="center"/>
                        <w:rPr>
                          <w:rFonts w:ascii="HG丸ｺﾞｼｯｸM-PRO" w:eastAsia="HG丸ｺﾞｼｯｸM-PRO"/>
                          <w:sz w:val="48"/>
                          <w:szCs w:val="48"/>
                        </w:rPr>
                      </w:pPr>
                      <w:r>
                        <w:rPr>
                          <w:rFonts w:ascii="HG丸ｺﾞｼｯｸM-PRO" w:eastAsia="HG丸ｺﾞｼｯｸM-PRO" w:hint="eastAsia"/>
                          <w:sz w:val="48"/>
                          <w:szCs w:val="48"/>
                        </w:rPr>
                        <w:t>マグカップ班</w:t>
                      </w:r>
                    </w:p>
                    <w:p w:rsidR="00D04832" w:rsidRPr="00E227C5" w:rsidRDefault="00D04832" w:rsidP="00E227C5">
                      <w:pPr>
                        <w:jc w:val="right"/>
                        <w:rPr>
                          <w:rFonts w:ascii="HG丸ｺﾞｼｯｸM-PRO" w:eastAsia="HG丸ｺﾞｼｯｸM-PRO"/>
                          <w:sz w:val="32"/>
                          <w:szCs w:val="32"/>
                        </w:rPr>
                      </w:pPr>
                      <w:r>
                        <w:rPr>
                          <w:rFonts w:ascii="HG丸ｺﾞｼｯｸM-PRO" w:eastAsia="HG丸ｺﾞｼｯｸM-PRO" w:hint="eastAsia"/>
                          <w:sz w:val="32"/>
                          <w:szCs w:val="32"/>
                        </w:rPr>
                        <w:t>平成</w:t>
                      </w:r>
                      <w:r>
                        <w:rPr>
                          <w:rFonts w:ascii="HG丸ｺﾞｼｯｸM-PRO" w:eastAsia="HG丸ｺﾞｼｯｸM-PRO"/>
                          <w:sz w:val="32"/>
                          <w:szCs w:val="32"/>
                        </w:rPr>
                        <w:t>３１</w:t>
                      </w:r>
                      <w:r>
                        <w:rPr>
                          <w:rFonts w:ascii="HG丸ｺﾞｼｯｸM-PRO" w:eastAsia="HG丸ｺﾞｼｯｸM-PRO" w:hint="eastAsia"/>
                          <w:sz w:val="32"/>
                          <w:szCs w:val="32"/>
                        </w:rPr>
                        <w:t>年３月５</w:t>
                      </w:r>
                      <w:r w:rsidRPr="00E227C5">
                        <w:rPr>
                          <w:rFonts w:ascii="HG丸ｺﾞｼｯｸM-PRO" w:eastAsia="HG丸ｺﾞｼｯｸM-PRO" w:hint="eastAsia"/>
                          <w:sz w:val="32"/>
                          <w:szCs w:val="32"/>
                        </w:rPr>
                        <w:t>日</w:t>
                      </w:r>
                    </w:p>
                  </w:txbxContent>
                </v:textbox>
              </v:shape>
            </w:pict>
          </mc:Fallback>
        </mc:AlternateContent>
      </w:r>
    </w:p>
    <w:p w:rsidR="005E2796" w:rsidRDefault="005E2796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3841A3" w:rsidRDefault="003841A3" w:rsidP="003841A3">
      <w:pPr>
        <w:rPr>
          <w:rFonts w:eastAsia="ＭＳ ゴシック"/>
          <w:b/>
          <w:sz w:val="32"/>
          <w:szCs w:val="32"/>
        </w:rPr>
      </w:pPr>
      <w:r>
        <w:rPr>
          <w:rFonts w:eastAsia="ＭＳ ゴシック"/>
        </w:rPr>
        <w:tab/>
      </w:r>
      <w:r>
        <w:rPr>
          <w:rFonts w:eastAsia="ＭＳ ゴシック"/>
        </w:rPr>
        <w:tab/>
      </w:r>
      <w:r>
        <w:rPr>
          <w:rFonts w:eastAsia="ＭＳ ゴシック"/>
        </w:rPr>
        <w:tab/>
      </w:r>
      <w:r>
        <w:rPr>
          <w:rFonts w:eastAsia="ＭＳ ゴシック"/>
        </w:rPr>
        <w:tab/>
      </w:r>
      <w:r>
        <w:rPr>
          <w:rFonts w:eastAsia="ＭＳ ゴシック"/>
        </w:rPr>
        <w:tab/>
      </w:r>
      <w:r>
        <w:rPr>
          <w:rFonts w:eastAsia="ＭＳ ゴシック"/>
        </w:rPr>
        <w:tab/>
      </w:r>
      <w:r>
        <w:rPr>
          <w:rFonts w:eastAsia="ＭＳ ゴシック"/>
        </w:rPr>
        <w:tab/>
      </w:r>
      <w:r>
        <w:rPr>
          <w:rFonts w:eastAsia="ＭＳ ゴシック" w:hint="eastAsia"/>
        </w:rPr>
        <w:t xml:space="preserve">　　</w:t>
      </w:r>
      <w:r>
        <w:rPr>
          <mc:AlternateContent>
            <mc:Choice Requires="w16se">
              <w:rFonts w:eastAsia="ＭＳ ゴシック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sz w:val="32"/>
          <w:szCs w:val="32"/>
        </w:rPr>
        <mc:AlternateContent>
          <mc:Choice Requires="w16se">
            <w16se:symEx w16se:font="Segoe UI Emoji" w16se:char="25A0"/>
          </mc:Choice>
          <mc:Fallback>
            <w:t>■</w:t>
          </mc:Fallback>
        </mc:AlternateContent>
      </w:r>
      <w:r w:rsidRPr="003841A3">
        <w:rPr>
          <w:rFonts w:eastAsia="ＭＳ ゴシック" w:hint="eastAsia"/>
          <w:b/>
          <w:sz w:val="32"/>
          <w:szCs w:val="32"/>
        </w:rPr>
        <w:t>メンバー</w:t>
      </w:r>
    </w:p>
    <w:p w:rsidR="003841A3" w:rsidRDefault="003841A3" w:rsidP="003841A3">
      <w:pPr>
        <w:rPr>
          <w:rFonts w:eastAsia="ＭＳ ゴシック"/>
          <w:sz w:val="32"/>
          <w:szCs w:val="32"/>
        </w:rPr>
      </w:pPr>
      <w:r>
        <w:rPr>
          <w:rFonts w:eastAsia="ＭＳ ゴシック"/>
          <w:b/>
          <w:sz w:val="32"/>
          <w:szCs w:val="32"/>
        </w:rPr>
        <w:tab/>
      </w:r>
      <w:r>
        <w:rPr>
          <w:rFonts w:eastAsia="ＭＳ ゴシック"/>
          <w:b/>
          <w:sz w:val="32"/>
          <w:szCs w:val="32"/>
        </w:rPr>
        <w:tab/>
      </w:r>
      <w:r>
        <w:rPr>
          <w:rFonts w:eastAsia="ＭＳ ゴシック"/>
          <w:b/>
          <w:sz w:val="32"/>
          <w:szCs w:val="32"/>
        </w:rPr>
        <w:tab/>
      </w:r>
      <w:r>
        <w:rPr>
          <w:rFonts w:eastAsia="ＭＳ ゴシック"/>
          <w:b/>
          <w:sz w:val="32"/>
          <w:szCs w:val="32"/>
        </w:rPr>
        <w:tab/>
      </w:r>
      <w:r>
        <w:rPr>
          <w:rFonts w:eastAsia="ＭＳ ゴシック"/>
          <w:b/>
          <w:sz w:val="32"/>
          <w:szCs w:val="32"/>
        </w:rPr>
        <w:tab/>
      </w:r>
      <w:r>
        <w:rPr>
          <w:rFonts w:eastAsia="ＭＳ ゴシック"/>
          <w:b/>
          <w:sz w:val="32"/>
          <w:szCs w:val="32"/>
        </w:rPr>
        <w:tab/>
      </w:r>
      <w:r>
        <w:rPr>
          <w:rFonts w:eastAsia="ＭＳ ゴシック"/>
          <w:b/>
          <w:sz w:val="32"/>
          <w:szCs w:val="32"/>
        </w:rPr>
        <w:tab/>
      </w:r>
      <w:r>
        <w:rPr>
          <w:rFonts w:eastAsia="ＭＳ ゴシック" w:hint="eastAsia"/>
          <w:b/>
          <w:sz w:val="32"/>
          <w:szCs w:val="32"/>
        </w:rPr>
        <w:t xml:space="preserve">　　　</w:t>
      </w:r>
      <w:r>
        <w:rPr>
          <w:rFonts w:eastAsia="ＭＳ ゴシック" w:hint="eastAsia"/>
          <w:sz w:val="32"/>
          <w:szCs w:val="32"/>
        </w:rPr>
        <w:t>高橋 春斗</w:t>
      </w:r>
    </w:p>
    <w:p w:rsidR="003841A3" w:rsidRDefault="003841A3" w:rsidP="003841A3">
      <w:pPr>
        <w:rPr>
          <w:rFonts w:eastAsia="ＭＳ ゴシック"/>
          <w:sz w:val="32"/>
          <w:szCs w:val="32"/>
        </w:rPr>
      </w:pP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 w:hint="eastAsia"/>
          <w:sz w:val="32"/>
          <w:szCs w:val="32"/>
        </w:rPr>
        <w:t xml:space="preserve">　　　今村 翔太郎</w:t>
      </w:r>
    </w:p>
    <w:p w:rsidR="003841A3" w:rsidRDefault="003841A3" w:rsidP="003841A3">
      <w:pPr>
        <w:rPr>
          <w:rFonts w:eastAsia="ＭＳ ゴシック"/>
          <w:sz w:val="32"/>
          <w:szCs w:val="32"/>
        </w:rPr>
      </w:pP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 w:hint="eastAsia"/>
          <w:sz w:val="32"/>
          <w:szCs w:val="32"/>
        </w:rPr>
        <w:t xml:space="preserve">　　　長谷川 遥司</w:t>
      </w:r>
    </w:p>
    <w:p w:rsidR="003841A3" w:rsidRPr="003841A3" w:rsidRDefault="003841A3" w:rsidP="003841A3">
      <w:pPr>
        <w:rPr>
          <w:rFonts w:eastAsia="ＭＳ ゴシック"/>
          <w:sz w:val="32"/>
          <w:szCs w:val="32"/>
        </w:rPr>
      </w:pP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/>
          <w:sz w:val="32"/>
          <w:szCs w:val="32"/>
        </w:rPr>
        <w:tab/>
      </w:r>
      <w:r>
        <w:rPr>
          <w:rFonts w:eastAsia="ＭＳ ゴシック" w:hint="eastAsia"/>
          <w:sz w:val="32"/>
          <w:szCs w:val="32"/>
        </w:rPr>
        <w:t xml:space="preserve">　　　山口 梓</w:t>
      </w:r>
    </w:p>
    <w:p w:rsidR="003841A3" w:rsidRPr="00DF18B2" w:rsidRDefault="003841A3" w:rsidP="005E2796">
      <w:pPr>
        <w:rPr>
          <w:rStyle w:val="af2"/>
          <w:rFonts w:eastAsia="ＭＳ ゴシック"/>
          <w:b w:val="0"/>
          <w:sz w:val="21"/>
          <w:highlight w:val="lightGray"/>
        </w:rPr>
      </w:pPr>
    </w:p>
    <w:p w:rsidR="00B82A48" w:rsidRPr="008A74D0" w:rsidRDefault="005A65B9" w:rsidP="00B82A48">
      <w:pPr>
        <w:pStyle w:val="k2"/>
        <w:ind w:left="250"/>
      </w:pPr>
      <w:r w:rsidRPr="00DF18B2">
        <w:rPr>
          <w:rStyle w:val="af2"/>
          <w:rFonts w:eastAsia="ＭＳ ゴシック"/>
          <w:highlight w:val="lightGray"/>
        </w:rPr>
        <w:br w:type="page"/>
      </w:r>
      <w:r w:rsidR="00B82A48">
        <w:rPr>
          <w:rFonts w:eastAsia="ＭＳ ゴシック" w:hint="eastAsia"/>
        </w:rPr>
        <w:lastRenderedPageBreak/>
        <w:t>目次</w:t>
      </w:r>
    </w:p>
    <w:p w:rsidR="00B82A48" w:rsidRPr="00B82A48" w:rsidRDefault="00B82A48" w:rsidP="000926B1">
      <w:pPr>
        <w:rPr>
          <w:rFonts w:eastAsia="ＭＳ ゴシック"/>
          <w:b/>
          <w:sz w:val="22"/>
          <w:szCs w:val="22"/>
        </w:rPr>
      </w:pPr>
    </w:p>
    <w:p w:rsidR="009F7116" w:rsidRPr="00F200D7" w:rsidRDefault="00316F34" w:rsidP="009F7116">
      <w:pPr>
        <w:pStyle w:val="10"/>
        <w:rPr>
          <w:rFonts w:ascii="ＭＳ ゴシック" w:eastAsia="ＭＳ ゴシック" w:hAnsi="ＭＳ ゴシック"/>
          <w:b w:val="0"/>
          <w:bCs w:val="0"/>
          <w:sz w:val="21"/>
          <w:u w:val="none"/>
        </w:rPr>
      </w:pPr>
      <w:r w:rsidRPr="00F200D7">
        <w:rPr>
          <w:rFonts w:ascii="ＭＳ ゴシック" w:eastAsia="ＭＳ ゴシック" w:hAnsi="ＭＳ ゴシック"/>
        </w:rPr>
        <w:fldChar w:fldCharType="begin"/>
      </w:r>
      <w:r w:rsidRPr="00F200D7">
        <w:rPr>
          <w:rFonts w:ascii="ＭＳ ゴシック" w:eastAsia="ＭＳ ゴシック" w:hAnsi="ＭＳ ゴシック"/>
        </w:rPr>
        <w:instrText xml:space="preserve"> TOC \o "1-3" \h \z \u </w:instrText>
      </w:r>
      <w:r w:rsidRPr="00F200D7">
        <w:rPr>
          <w:rFonts w:ascii="ＭＳ ゴシック" w:eastAsia="ＭＳ ゴシック" w:hAnsi="ＭＳ ゴシック"/>
        </w:rPr>
        <w:fldChar w:fldCharType="separate"/>
      </w:r>
      <w:hyperlink w:anchor="_Toc287448583" w:history="1">
        <w:r w:rsidR="009F7116" w:rsidRPr="00F200D7">
          <w:rPr>
            <w:rStyle w:val="ae"/>
            <w:rFonts w:ascii="ＭＳ ゴシック" w:eastAsia="ＭＳ ゴシック" w:hAnsi="ＭＳ ゴシック" w:hint="eastAsia"/>
          </w:rPr>
          <w:t>プロジェクト概要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begin"/>
        </w:r>
        <w:r w:rsidR="009F7116" w:rsidRPr="00F200D7">
          <w:rPr>
            <w:rFonts w:ascii="ＭＳ ゴシック" w:eastAsia="ＭＳ ゴシック" w:hAnsi="ＭＳ ゴシック"/>
            <w:webHidden/>
          </w:rPr>
          <w:instrText xml:space="preserve"> PAGEREF _Toc287448583 \h </w:instrText>
        </w:r>
        <w:r w:rsidR="009F7116" w:rsidRPr="00F200D7">
          <w:rPr>
            <w:rFonts w:ascii="ＭＳ ゴシック" w:eastAsia="ＭＳ ゴシック" w:hAnsi="ＭＳ ゴシック"/>
            <w:webHidden/>
          </w:rPr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separate"/>
        </w:r>
        <w:r w:rsidR="00E5395D" w:rsidRPr="00F200D7">
          <w:rPr>
            <w:rFonts w:ascii="ＭＳ ゴシック" w:eastAsia="ＭＳ ゴシック" w:hAnsi="ＭＳ ゴシック"/>
            <w:webHidden/>
          </w:rPr>
          <w:t>2</w:t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end"/>
        </w:r>
      </w:hyperlink>
    </w:p>
    <w:p w:rsidR="009F7116" w:rsidRPr="00F200D7" w:rsidRDefault="00D04832">
      <w:pPr>
        <w:pStyle w:val="20"/>
        <w:rPr>
          <w:rFonts w:ascii="ＭＳ ゴシック" w:eastAsia="ＭＳ ゴシック" w:hAnsi="ＭＳ ゴシック"/>
          <w:b w:val="0"/>
          <w:bCs w:val="0"/>
          <w:sz w:val="21"/>
        </w:rPr>
      </w:pPr>
      <w:hyperlink w:anchor="_Toc287448584" w:history="1">
        <w:r w:rsidR="009F7116" w:rsidRPr="00F200D7">
          <w:rPr>
            <w:rStyle w:val="ae"/>
            <w:rFonts w:ascii="ＭＳ ゴシック" w:eastAsia="ＭＳ ゴシック" w:hAnsi="ＭＳ ゴシック" w:hint="eastAsia"/>
          </w:rPr>
          <w:t>チームメンバー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begin"/>
        </w:r>
        <w:r w:rsidR="009F7116" w:rsidRPr="00F200D7">
          <w:rPr>
            <w:rFonts w:ascii="ＭＳ ゴシック" w:eastAsia="ＭＳ ゴシック" w:hAnsi="ＭＳ ゴシック"/>
            <w:webHidden/>
          </w:rPr>
          <w:instrText xml:space="preserve"> PAGEREF _Toc287448584 \h </w:instrText>
        </w:r>
        <w:r w:rsidR="009F7116" w:rsidRPr="00F200D7">
          <w:rPr>
            <w:rFonts w:ascii="ＭＳ ゴシック" w:eastAsia="ＭＳ ゴシック" w:hAnsi="ＭＳ ゴシック"/>
            <w:webHidden/>
          </w:rPr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separate"/>
        </w:r>
        <w:r w:rsidR="00E5395D" w:rsidRPr="00F200D7">
          <w:rPr>
            <w:rFonts w:ascii="ＭＳ ゴシック" w:eastAsia="ＭＳ ゴシック" w:hAnsi="ＭＳ ゴシック"/>
            <w:webHidden/>
          </w:rPr>
          <w:t>2</w:t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end"/>
        </w:r>
      </w:hyperlink>
    </w:p>
    <w:p w:rsidR="009F7116" w:rsidRPr="00F200D7" w:rsidRDefault="00D04832">
      <w:pPr>
        <w:pStyle w:val="20"/>
        <w:rPr>
          <w:rFonts w:ascii="ＭＳ ゴシック" w:eastAsia="ＭＳ ゴシック" w:hAnsi="ＭＳ ゴシック"/>
          <w:b w:val="0"/>
          <w:bCs w:val="0"/>
          <w:sz w:val="21"/>
        </w:rPr>
      </w:pPr>
      <w:hyperlink w:anchor="_Toc287448585" w:history="1">
        <w:r w:rsidR="009F7116" w:rsidRPr="00F200D7">
          <w:rPr>
            <w:rStyle w:val="ae"/>
            <w:rFonts w:ascii="ＭＳ ゴシック" w:eastAsia="ＭＳ ゴシック" w:hAnsi="ＭＳ ゴシック" w:hint="eastAsia"/>
          </w:rPr>
          <w:t>開発環境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begin"/>
        </w:r>
        <w:r w:rsidR="009F7116" w:rsidRPr="00F200D7">
          <w:rPr>
            <w:rFonts w:ascii="ＭＳ ゴシック" w:eastAsia="ＭＳ ゴシック" w:hAnsi="ＭＳ ゴシック"/>
            <w:webHidden/>
          </w:rPr>
          <w:instrText xml:space="preserve"> PAGEREF _Toc287448585 \h </w:instrText>
        </w:r>
        <w:r w:rsidR="009F7116" w:rsidRPr="00F200D7">
          <w:rPr>
            <w:rFonts w:ascii="ＭＳ ゴシック" w:eastAsia="ＭＳ ゴシック" w:hAnsi="ＭＳ ゴシック"/>
            <w:webHidden/>
          </w:rPr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separate"/>
        </w:r>
        <w:r w:rsidR="00E5395D" w:rsidRPr="00F200D7">
          <w:rPr>
            <w:rFonts w:ascii="ＭＳ ゴシック" w:eastAsia="ＭＳ ゴシック" w:hAnsi="ＭＳ ゴシック"/>
            <w:webHidden/>
          </w:rPr>
          <w:t>2</w:t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end"/>
        </w:r>
      </w:hyperlink>
    </w:p>
    <w:p w:rsidR="009F7116" w:rsidRPr="00F200D7" w:rsidRDefault="00D04832">
      <w:pPr>
        <w:pStyle w:val="20"/>
        <w:rPr>
          <w:rFonts w:ascii="ＭＳ ゴシック" w:eastAsia="ＭＳ ゴシック" w:hAnsi="ＭＳ ゴシック"/>
          <w:b w:val="0"/>
          <w:bCs w:val="0"/>
          <w:sz w:val="21"/>
        </w:rPr>
      </w:pPr>
      <w:hyperlink w:anchor="_Toc287448586" w:history="1">
        <w:r w:rsidR="009F7116" w:rsidRPr="00F200D7">
          <w:rPr>
            <w:rStyle w:val="ae"/>
            <w:rFonts w:ascii="ＭＳ ゴシック" w:eastAsia="ＭＳ ゴシック" w:hAnsi="ＭＳ ゴシック" w:hint="eastAsia"/>
          </w:rPr>
          <w:t>アプリケーション概要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begin"/>
        </w:r>
        <w:r w:rsidR="009F7116" w:rsidRPr="00F200D7">
          <w:rPr>
            <w:rFonts w:ascii="ＭＳ ゴシック" w:eastAsia="ＭＳ ゴシック" w:hAnsi="ＭＳ ゴシック"/>
            <w:webHidden/>
          </w:rPr>
          <w:instrText xml:space="preserve"> PAGEREF _Toc287448586 \h </w:instrText>
        </w:r>
        <w:r w:rsidR="009F7116" w:rsidRPr="00F200D7">
          <w:rPr>
            <w:rFonts w:ascii="ＭＳ ゴシック" w:eastAsia="ＭＳ ゴシック" w:hAnsi="ＭＳ ゴシック"/>
            <w:webHidden/>
          </w:rPr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separate"/>
        </w:r>
        <w:r w:rsidR="00E5395D" w:rsidRPr="00F200D7">
          <w:rPr>
            <w:rFonts w:ascii="ＭＳ ゴシック" w:eastAsia="ＭＳ ゴシック" w:hAnsi="ＭＳ ゴシック"/>
            <w:webHidden/>
          </w:rPr>
          <w:t>3</w:t>
        </w:r>
        <w:r w:rsidR="009F7116" w:rsidRPr="00F200D7">
          <w:rPr>
            <w:rFonts w:ascii="ＭＳ ゴシック" w:eastAsia="ＭＳ ゴシック" w:hAnsi="ＭＳ ゴシック"/>
            <w:webHidden/>
          </w:rPr>
          <w:fldChar w:fldCharType="end"/>
        </w:r>
      </w:hyperlink>
    </w:p>
    <w:p w:rsidR="009F7116" w:rsidRPr="00F200D7" w:rsidRDefault="00D04832">
      <w:pPr>
        <w:pStyle w:val="20"/>
        <w:rPr>
          <w:rFonts w:ascii="ＭＳ ゴシック" w:eastAsia="ＭＳ ゴシック" w:hAnsi="ＭＳ ゴシック"/>
          <w:b w:val="0"/>
          <w:bCs w:val="0"/>
          <w:sz w:val="21"/>
        </w:rPr>
      </w:pPr>
      <w:hyperlink w:anchor="_Toc287448587" w:history="1">
        <w:r w:rsidR="009F7116" w:rsidRPr="00F200D7">
          <w:rPr>
            <w:rStyle w:val="ae"/>
            <w:rFonts w:ascii="ＭＳ ゴシック" w:eastAsia="ＭＳ ゴシック" w:hAnsi="ＭＳ ゴシック" w:hint="eastAsia"/>
          </w:rPr>
          <w:t>アプリケーション名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12156F">
          <w:rPr>
            <w:rFonts w:ascii="ＭＳ ゴシック" w:eastAsia="ＭＳ ゴシック" w:hAnsi="ＭＳ ゴシック" w:hint="eastAsia"/>
            <w:webHidden/>
          </w:rPr>
          <w:t>2</w:t>
        </w:r>
      </w:hyperlink>
    </w:p>
    <w:p w:rsidR="009F7116" w:rsidRPr="00F200D7" w:rsidRDefault="00D04832">
      <w:pPr>
        <w:pStyle w:val="10"/>
        <w:rPr>
          <w:rFonts w:ascii="ＭＳ ゴシック" w:eastAsia="ＭＳ ゴシック" w:hAnsi="ＭＳ ゴシック"/>
          <w:b w:val="0"/>
          <w:bCs w:val="0"/>
          <w:sz w:val="21"/>
          <w:u w:val="none"/>
        </w:rPr>
      </w:pPr>
      <w:hyperlink w:anchor="_Toc287448588" w:history="1">
        <w:r w:rsidR="009F7116" w:rsidRPr="00F200D7">
          <w:rPr>
            <w:rStyle w:val="ae"/>
            <w:rFonts w:ascii="ＭＳ ゴシック" w:eastAsia="ＭＳ ゴシック" w:hAnsi="ＭＳ ゴシック" w:hint="eastAsia"/>
          </w:rPr>
          <w:t>機能説明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12156F">
          <w:rPr>
            <w:rFonts w:ascii="ＭＳ ゴシック" w:eastAsia="ＭＳ ゴシック" w:hAnsi="ＭＳ ゴシック" w:hint="eastAsia"/>
            <w:webHidden/>
          </w:rPr>
          <w:t>3</w:t>
        </w:r>
      </w:hyperlink>
    </w:p>
    <w:p w:rsidR="009F7116" w:rsidRPr="00F200D7" w:rsidRDefault="00D04832">
      <w:pPr>
        <w:pStyle w:val="20"/>
        <w:rPr>
          <w:rFonts w:ascii="ＭＳ ゴシック" w:eastAsia="ＭＳ ゴシック" w:hAnsi="ＭＳ ゴシック"/>
          <w:b w:val="0"/>
          <w:bCs w:val="0"/>
          <w:sz w:val="21"/>
        </w:rPr>
      </w:pPr>
      <w:hyperlink w:anchor="_Toc287448589" w:history="1">
        <w:r w:rsidR="00C457EF" w:rsidRPr="00F200D7">
          <w:rPr>
            <w:rStyle w:val="ae"/>
            <w:rFonts w:ascii="ＭＳ ゴシック" w:eastAsia="ＭＳ ゴシック" w:hAnsi="ＭＳ ゴシック" w:hint="eastAsia"/>
          </w:rPr>
          <w:t>トップページ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8324F4">
          <w:rPr>
            <w:rFonts w:ascii="ＭＳ ゴシック" w:eastAsia="ＭＳ ゴシック" w:hAnsi="ＭＳ ゴシック" w:hint="eastAsia"/>
            <w:webHidden/>
          </w:rPr>
          <w:t>3</w:t>
        </w:r>
      </w:hyperlink>
    </w:p>
    <w:p w:rsidR="009F7116" w:rsidRPr="00F200D7" w:rsidRDefault="00D04832" w:rsidP="00C457EF">
      <w:pPr>
        <w:pStyle w:val="20"/>
        <w:rPr>
          <w:rFonts w:ascii="ＭＳ ゴシック" w:eastAsia="ＭＳ ゴシック" w:hAnsi="ＭＳ ゴシック"/>
          <w:b w:val="0"/>
          <w:bCs w:val="0"/>
          <w:sz w:val="21"/>
        </w:rPr>
      </w:pPr>
      <w:hyperlink w:anchor="_Toc287448590" w:history="1">
        <w:r w:rsidR="00EE4DDC">
          <w:rPr>
            <w:rStyle w:val="ae"/>
            <w:rFonts w:ascii="ＭＳ ゴシック" w:eastAsia="ＭＳ ゴシック" w:hAnsi="ＭＳ ゴシック" w:hint="eastAsia"/>
          </w:rPr>
          <w:t>スレッド一覧</w:t>
        </w:r>
        <w:r w:rsidR="00875680">
          <w:rPr>
            <w:rStyle w:val="ae"/>
            <w:rFonts w:ascii="ＭＳ ゴシック" w:eastAsia="ＭＳ ゴシック" w:hAnsi="ＭＳ ゴシック" w:hint="eastAsia"/>
          </w:rPr>
          <w:t xml:space="preserve">　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EE4DDC">
          <w:rPr>
            <w:rFonts w:ascii="ＭＳ ゴシック" w:eastAsia="ＭＳ ゴシック" w:hAnsi="ＭＳ ゴシック" w:hint="eastAsia"/>
            <w:webHidden/>
          </w:rPr>
          <w:t>4</w:t>
        </w:r>
      </w:hyperlink>
    </w:p>
    <w:p w:rsidR="00F200D7" w:rsidRPr="00875680" w:rsidRDefault="00D04832" w:rsidP="00EE4DDC">
      <w:pPr>
        <w:pStyle w:val="20"/>
        <w:rPr>
          <w:rFonts w:ascii="ＭＳ ゴシック" w:eastAsia="ＭＳ ゴシック" w:hAnsi="ＭＳ ゴシック"/>
          <w:b w:val="0"/>
          <w:bCs w:val="0"/>
          <w:sz w:val="21"/>
        </w:rPr>
      </w:pPr>
      <w:hyperlink w:anchor="_Toc287448593" w:history="1">
        <w:r w:rsidR="00EE4DDC">
          <w:rPr>
            <w:rStyle w:val="ae"/>
            <w:rFonts w:ascii="ＭＳ ゴシック" w:eastAsia="ＭＳ ゴシック" w:hAnsi="ＭＳ ゴシック" w:hint="eastAsia"/>
          </w:rPr>
          <w:t>スレッドページ</w:t>
        </w:r>
        <w:r w:rsidR="00875680">
          <w:rPr>
            <w:rStyle w:val="ae"/>
            <w:rFonts w:ascii="ＭＳ ゴシック" w:eastAsia="ＭＳ ゴシック" w:hAnsi="ＭＳ ゴシック" w:hint="eastAsia"/>
          </w:rPr>
          <w:t xml:space="preserve">　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8324F4">
          <w:rPr>
            <w:rFonts w:ascii="ＭＳ ゴシック" w:eastAsia="ＭＳ ゴシック" w:hAnsi="ＭＳ ゴシック"/>
            <w:webHidden/>
          </w:rPr>
          <w:t>5</w:t>
        </w:r>
      </w:hyperlink>
    </w:p>
    <w:p w:rsidR="00D21624" w:rsidRPr="00D21624" w:rsidRDefault="009F7116" w:rsidP="00D21624">
      <w:pPr>
        <w:pStyle w:val="10"/>
        <w:rPr>
          <w:rFonts w:ascii="ＭＳ ゴシック" w:eastAsia="ＭＳ ゴシック" w:hAnsi="ＭＳ ゴシック"/>
        </w:rPr>
      </w:pPr>
      <w:r w:rsidRPr="00875680">
        <w:rPr>
          <w:rFonts w:ascii="ＭＳ ゴシック" w:eastAsia="ＭＳ ゴシック" w:hAnsi="ＭＳ ゴシック" w:hint="eastAsia"/>
        </w:rPr>
        <w:t>資料</w:t>
      </w:r>
      <w:r w:rsidRPr="00F200D7">
        <w:rPr>
          <w:rFonts w:ascii="ＭＳ ゴシック" w:eastAsia="ＭＳ ゴシック" w:hAnsi="ＭＳ ゴシック"/>
          <w:webHidden/>
        </w:rPr>
        <w:tab/>
      </w:r>
      <w:r w:rsidR="008324F4">
        <w:rPr>
          <w:rFonts w:ascii="ＭＳ ゴシック" w:eastAsia="ＭＳ ゴシック" w:hAnsi="ＭＳ ゴシック"/>
          <w:webHidden/>
        </w:rPr>
        <w:t>6</w:t>
      </w:r>
    </w:p>
    <w:p w:rsidR="00D21624" w:rsidRPr="00D21624" w:rsidRDefault="00D04832" w:rsidP="00D21624">
      <w:pPr>
        <w:pStyle w:val="20"/>
        <w:rPr>
          <w:rFonts w:ascii="ＭＳ ゴシック" w:eastAsia="ＭＳ ゴシック" w:hAnsi="ＭＳ ゴシック"/>
        </w:rPr>
      </w:pPr>
      <w:hyperlink w:anchor="_Toc287448603" w:history="1">
        <w:r w:rsidR="00D21624">
          <w:rPr>
            <w:rStyle w:val="ae"/>
            <w:rFonts w:ascii="ＭＳ ゴシック" w:eastAsia="ＭＳ ゴシック" w:hAnsi="ＭＳ ゴシック" w:hint="eastAsia"/>
          </w:rPr>
          <w:t>シーケンス</w:t>
        </w:r>
        <w:r w:rsidR="00D21624" w:rsidRPr="00F200D7">
          <w:rPr>
            <w:rStyle w:val="ae"/>
            <w:rFonts w:ascii="ＭＳ ゴシック" w:eastAsia="ＭＳ ゴシック" w:hAnsi="ＭＳ ゴシック" w:hint="eastAsia"/>
          </w:rPr>
          <w:t>図</w:t>
        </w:r>
        <w:r w:rsidR="00D21624" w:rsidRPr="00F200D7">
          <w:rPr>
            <w:rFonts w:ascii="ＭＳ ゴシック" w:eastAsia="ＭＳ ゴシック" w:hAnsi="ＭＳ ゴシック"/>
            <w:webHidden/>
          </w:rPr>
          <w:tab/>
        </w:r>
      </w:hyperlink>
      <w:r w:rsidR="00D21624">
        <w:rPr>
          <w:rFonts w:ascii="ＭＳ ゴシック" w:eastAsia="ＭＳ ゴシック" w:hAnsi="ＭＳ ゴシック" w:hint="eastAsia"/>
        </w:rPr>
        <w:t>6</w:t>
      </w:r>
    </w:p>
    <w:p w:rsidR="009F7116" w:rsidRDefault="00D04832">
      <w:pPr>
        <w:pStyle w:val="20"/>
        <w:rPr>
          <w:rFonts w:ascii="ＭＳ ゴシック" w:eastAsia="ＭＳ ゴシック" w:hAnsi="ＭＳ ゴシック"/>
        </w:rPr>
      </w:pPr>
      <w:hyperlink w:anchor="_Toc287448603" w:history="1">
        <w:r w:rsidR="00EE4DDC">
          <w:rPr>
            <w:rStyle w:val="ae"/>
            <w:rFonts w:ascii="ＭＳ ゴシック" w:eastAsia="ＭＳ ゴシック" w:hAnsi="ＭＳ ゴシック" w:hint="eastAsia"/>
          </w:rPr>
          <w:t>クラス</w:t>
        </w:r>
        <w:r w:rsidR="009F7116" w:rsidRPr="00F200D7">
          <w:rPr>
            <w:rStyle w:val="ae"/>
            <w:rFonts w:ascii="ＭＳ ゴシック" w:eastAsia="ＭＳ ゴシック" w:hAnsi="ＭＳ ゴシック" w:hint="eastAsia"/>
          </w:rPr>
          <w:t>図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</w:hyperlink>
      <w:r w:rsidR="00D21624">
        <w:rPr>
          <w:rFonts w:ascii="ＭＳ ゴシック" w:eastAsia="ＭＳ ゴシック" w:hAnsi="ＭＳ ゴシック"/>
        </w:rPr>
        <w:t>10</w:t>
      </w:r>
    </w:p>
    <w:p w:rsidR="00712F1B" w:rsidRPr="00712F1B" w:rsidRDefault="00D04832" w:rsidP="00712F1B">
      <w:pPr>
        <w:pStyle w:val="20"/>
        <w:rPr>
          <w:rFonts w:ascii="ＭＳ ゴシック" w:eastAsia="ＭＳ ゴシック" w:hAnsi="ＭＳ ゴシック"/>
          <w:b w:val="0"/>
          <w:bCs w:val="0"/>
          <w:sz w:val="21"/>
        </w:rPr>
      </w:pPr>
      <w:hyperlink w:anchor="_Toc287448603" w:history="1">
        <w:r w:rsidR="00712F1B">
          <w:rPr>
            <w:rFonts w:hint="eastAsia"/>
          </w:rPr>
          <w:t>ユースケース</w:t>
        </w:r>
        <w:r w:rsidR="00712F1B" w:rsidRPr="00F200D7">
          <w:rPr>
            <w:rStyle w:val="ae"/>
            <w:rFonts w:ascii="ＭＳ ゴシック" w:eastAsia="ＭＳ ゴシック" w:hAnsi="ＭＳ ゴシック" w:hint="eastAsia"/>
          </w:rPr>
          <w:t>図</w:t>
        </w:r>
        <w:r w:rsidR="00712F1B" w:rsidRPr="00F200D7">
          <w:rPr>
            <w:rFonts w:ascii="ＭＳ ゴシック" w:eastAsia="ＭＳ ゴシック" w:hAnsi="ＭＳ ゴシック"/>
            <w:webHidden/>
          </w:rPr>
          <w:tab/>
        </w:r>
      </w:hyperlink>
      <w:r w:rsidR="00D21624">
        <w:rPr>
          <w:rFonts w:ascii="ＭＳ ゴシック" w:eastAsia="ＭＳ ゴシック" w:hAnsi="ＭＳ ゴシック"/>
        </w:rPr>
        <w:t>11</w:t>
      </w:r>
    </w:p>
    <w:p w:rsidR="009F7116" w:rsidRPr="00F200D7" w:rsidRDefault="00D04832">
      <w:pPr>
        <w:pStyle w:val="20"/>
        <w:rPr>
          <w:rFonts w:ascii="ＭＳ ゴシック" w:eastAsia="ＭＳ ゴシック" w:hAnsi="ＭＳ ゴシック"/>
          <w:b w:val="0"/>
          <w:bCs w:val="0"/>
          <w:sz w:val="21"/>
        </w:rPr>
      </w:pPr>
      <w:hyperlink w:anchor="_Toc287448604" w:history="1">
        <w:r w:rsidR="009F7116" w:rsidRPr="00F200D7">
          <w:rPr>
            <w:rStyle w:val="ae"/>
            <w:rFonts w:ascii="ＭＳ ゴシック" w:eastAsia="ＭＳ ゴシック" w:hAnsi="ＭＳ ゴシック" w:hint="eastAsia"/>
          </w:rPr>
          <w:t>データベース定義書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D21624">
          <w:rPr>
            <w:rFonts w:ascii="ＭＳ ゴシック" w:eastAsia="ＭＳ ゴシック" w:hAnsi="ＭＳ ゴシック"/>
            <w:webHidden/>
          </w:rPr>
          <w:t>12</w:t>
        </w:r>
      </w:hyperlink>
    </w:p>
    <w:p w:rsidR="009F7116" w:rsidRPr="00F200D7" w:rsidRDefault="00D04832">
      <w:pPr>
        <w:pStyle w:val="10"/>
        <w:rPr>
          <w:rFonts w:ascii="ＭＳ ゴシック" w:eastAsia="ＭＳ ゴシック" w:hAnsi="ＭＳ ゴシック"/>
          <w:b w:val="0"/>
          <w:bCs w:val="0"/>
          <w:sz w:val="21"/>
          <w:u w:val="none"/>
        </w:rPr>
      </w:pPr>
      <w:hyperlink w:anchor="_Toc287448605" w:history="1">
        <w:r w:rsidR="009840B6">
          <w:rPr>
            <w:rStyle w:val="ae"/>
            <w:rFonts w:ascii="ＭＳ ゴシック" w:eastAsia="ＭＳ ゴシック" w:hAnsi="ＭＳ ゴシック" w:hint="eastAsia"/>
          </w:rPr>
          <w:t>制作を終えて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8324F4">
          <w:rPr>
            <w:rFonts w:ascii="ＭＳ ゴシック" w:eastAsia="ＭＳ ゴシック" w:hAnsi="ＭＳ ゴシック"/>
            <w:webHidden/>
          </w:rPr>
          <w:t>1</w:t>
        </w:r>
        <w:r w:rsidR="00D21624">
          <w:rPr>
            <w:rFonts w:ascii="ＭＳ ゴシック" w:eastAsia="ＭＳ ゴシック" w:hAnsi="ＭＳ ゴシック"/>
            <w:webHidden/>
          </w:rPr>
          <w:t>3</w:t>
        </w:r>
      </w:hyperlink>
    </w:p>
    <w:p w:rsidR="009F7116" w:rsidRPr="00F200D7" w:rsidRDefault="00D04832">
      <w:pPr>
        <w:pStyle w:val="20"/>
        <w:rPr>
          <w:rFonts w:ascii="ＭＳ ゴシック" w:eastAsia="ＭＳ ゴシック" w:hAnsi="ＭＳ ゴシック"/>
          <w:b w:val="0"/>
          <w:bCs w:val="0"/>
          <w:sz w:val="21"/>
        </w:rPr>
      </w:pPr>
      <w:hyperlink w:anchor="_Toc287448606" w:history="1">
        <w:r w:rsidR="00875680">
          <w:rPr>
            <w:rStyle w:val="ae"/>
            <w:rFonts w:ascii="ＭＳ ゴシック" w:eastAsia="ＭＳ ゴシック" w:hAnsi="ＭＳ ゴシック" w:hint="eastAsia"/>
          </w:rPr>
          <w:t>良</w:t>
        </w:r>
        <w:r w:rsidR="009F7116" w:rsidRPr="00F200D7">
          <w:rPr>
            <w:rStyle w:val="ae"/>
            <w:rFonts w:ascii="ＭＳ ゴシック" w:eastAsia="ＭＳ ゴシック" w:hAnsi="ＭＳ ゴシック" w:hint="eastAsia"/>
          </w:rPr>
          <w:t>かった点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8324F4">
          <w:rPr>
            <w:rFonts w:ascii="ＭＳ ゴシック" w:eastAsia="ＭＳ ゴシック" w:hAnsi="ＭＳ ゴシック"/>
            <w:webHidden/>
          </w:rPr>
          <w:t>1</w:t>
        </w:r>
        <w:r w:rsidR="00D21624">
          <w:rPr>
            <w:rFonts w:ascii="ＭＳ ゴシック" w:eastAsia="ＭＳ ゴシック" w:hAnsi="ＭＳ ゴシック"/>
            <w:webHidden/>
          </w:rPr>
          <w:t>3</w:t>
        </w:r>
      </w:hyperlink>
    </w:p>
    <w:p w:rsidR="009F7116" w:rsidRPr="00F200D7" w:rsidRDefault="00D04832" w:rsidP="009F7116">
      <w:pPr>
        <w:pStyle w:val="20"/>
        <w:rPr>
          <w:rFonts w:ascii="ＭＳ ゴシック" w:eastAsia="ＭＳ ゴシック" w:hAnsi="ＭＳ ゴシック"/>
          <w:b w:val="0"/>
          <w:bCs w:val="0"/>
          <w:sz w:val="21"/>
        </w:rPr>
      </w:pPr>
      <w:hyperlink w:anchor="_Toc287448607" w:history="1">
        <w:r w:rsidR="009F7116" w:rsidRPr="00F200D7">
          <w:rPr>
            <w:rStyle w:val="ae"/>
            <w:rFonts w:ascii="ＭＳ ゴシック" w:eastAsia="ＭＳ ゴシック" w:hAnsi="ＭＳ ゴシック" w:hint="eastAsia"/>
          </w:rPr>
          <w:t>反省点</w:t>
        </w:r>
        <w:r w:rsidR="009F7116" w:rsidRPr="00F200D7">
          <w:rPr>
            <w:rFonts w:ascii="ＭＳ ゴシック" w:eastAsia="ＭＳ ゴシック" w:hAnsi="ＭＳ ゴシック"/>
            <w:webHidden/>
          </w:rPr>
          <w:tab/>
        </w:r>
        <w:r w:rsidR="008324F4">
          <w:rPr>
            <w:rFonts w:ascii="ＭＳ ゴシック" w:eastAsia="ＭＳ ゴシック" w:hAnsi="ＭＳ ゴシック"/>
            <w:webHidden/>
          </w:rPr>
          <w:t>1</w:t>
        </w:r>
        <w:r w:rsidR="00D21624">
          <w:rPr>
            <w:rFonts w:ascii="ＭＳ ゴシック" w:eastAsia="ＭＳ ゴシック" w:hAnsi="ＭＳ ゴシック"/>
            <w:webHidden/>
          </w:rPr>
          <w:t>3</w:t>
        </w:r>
      </w:hyperlink>
    </w:p>
    <w:p w:rsidR="00316F34" w:rsidRDefault="00316F34">
      <w:r w:rsidRPr="00F200D7">
        <w:rPr>
          <w:rFonts w:eastAsia="ＭＳ ゴシック"/>
        </w:rPr>
        <w:fldChar w:fldCharType="end"/>
      </w:r>
    </w:p>
    <w:p w:rsidR="00F21548" w:rsidRPr="00F21548" w:rsidRDefault="00F21548" w:rsidP="00F21548">
      <w:pPr>
        <w:rPr>
          <w:highlight w:val="lightGray"/>
        </w:rPr>
      </w:pPr>
    </w:p>
    <w:p w:rsidR="00F21548" w:rsidRPr="00F21548" w:rsidRDefault="00F21548" w:rsidP="00F21548">
      <w:pPr>
        <w:rPr>
          <w:highlight w:val="lightGray"/>
        </w:rPr>
      </w:pPr>
    </w:p>
    <w:p w:rsidR="00F21548" w:rsidRPr="00F21548" w:rsidRDefault="00F21548" w:rsidP="00F21548">
      <w:pPr>
        <w:rPr>
          <w:highlight w:val="lightGray"/>
        </w:rPr>
      </w:pPr>
    </w:p>
    <w:p w:rsidR="00F21548" w:rsidRPr="00DF18B2" w:rsidRDefault="00F21548" w:rsidP="009A4FCC">
      <w:pPr>
        <w:rPr>
          <w:rFonts w:eastAsia="ＭＳ ゴシック"/>
          <w:highlight w:val="lightGray"/>
        </w:rPr>
      </w:pPr>
    </w:p>
    <w:p w:rsidR="00F21548" w:rsidRPr="008A74D0" w:rsidRDefault="00F21548" w:rsidP="00F21548">
      <w:pPr>
        <w:pStyle w:val="k1"/>
        <w:ind w:left="250"/>
      </w:pPr>
      <w:bookmarkStart w:id="0" w:name="_Toc283632014"/>
      <w:bookmarkStart w:id="1" w:name="_Toc287448583"/>
      <w:r w:rsidRPr="00F21548">
        <w:rPr>
          <w:rFonts w:hint="eastAsia"/>
        </w:rPr>
        <w:lastRenderedPageBreak/>
        <w:t>プロジェクト概要</w:t>
      </w:r>
      <w:bookmarkEnd w:id="0"/>
      <w:bookmarkEnd w:id="1"/>
    </w:p>
    <w:p w:rsidR="00F21548" w:rsidRDefault="00F21548" w:rsidP="00F21548">
      <w:pPr>
        <w:ind w:left="250"/>
        <w:rPr>
          <w:rFonts w:eastAsia="ＭＳ ゴシック"/>
        </w:rPr>
      </w:pPr>
    </w:p>
    <w:p w:rsidR="007B314B" w:rsidRDefault="007B314B" w:rsidP="00ED3F20">
      <w:pPr>
        <w:rPr>
          <w:rFonts w:eastAsia="ＭＳ ゴシック"/>
        </w:rPr>
      </w:pPr>
    </w:p>
    <w:p w:rsidR="000318E7" w:rsidRPr="008A74D0" w:rsidRDefault="000318E7" w:rsidP="000318E7">
      <w:pPr>
        <w:pStyle w:val="k2"/>
        <w:ind w:left="250"/>
      </w:pPr>
      <w:bookmarkStart w:id="2" w:name="_Toc283632015"/>
      <w:bookmarkStart w:id="3" w:name="_Toc287448584"/>
      <w:r w:rsidRPr="00F21548">
        <w:rPr>
          <w:rFonts w:eastAsia="ＭＳ ゴシック" w:hint="eastAsia"/>
        </w:rPr>
        <w:t>チーム</w:t>
      </w:r>
      <w:bookmarkEnd w:id="2"/>
      <w:r>
        <w:rPr>
          <w:rFonts w:eastAsia="ＭＳ ゴシック" w:hint="eastAsia"/>
        </w:rPr>
        <w:t>メンバー</w:t>
      </w:r>
      <w:bookmarkEnd w:id="3"/>
    </w:p>
    <w:p w:rsidR="00CE12D0" w:rsidRPr="00CE12D0" w:rsidRDefault="009840B6" w:rsidP="00CE12D0">
      <w:pPr>
        <w:pStyle w:val="a0"/>
        <w:ind w:leftChars="0"/>
        <w:rPr>
          <w:rFonts w:eastAsia="ＭＳ ゴシック"/>
          <w:sz w:val="28"/>
          <w:szCs w:val="28"/>
        </w:rPr>
      </w:pPr>
      <w:r>
        <w:rPr>
          <w:rFonts w:eastAsia="ＭＳ ゴシック" w:hint="eastAsia"/>
          <w:sz w:val="28"/>
          <w:szCs w:val="28"/>
        </w:rPr>
        <w:t>１</w:t>
      </w:r>
      <w:r w:rsidR="000318E7" w:rsidRPr="00CE12D0">
        <w:rPr>
          <w:rFonts w:eastAsia="ＭＳ ゴシック" w:hint="eastAsia"/>
          <w:sz w:val="28"/>
          <w:szCs w:val="28"/>
        </w:rPr>
        <w:t>年生</w:t>
      </w:r>
    </w:p>
    <w:p w:rsidR="00EE4DDC" w:rsidRDefault="000318E7" w:rsidP="00EE4DDC">
      <w:pPr>
        <w:pStyle w:val="a0"/>
        <w:ind w:leftChars="119"/>
        <w:rPr>
          <w:rFonts w:eastAsia="ＭＳ ゴシック"/>
        </w:rPr>
      </w:pPr>
      <w:r>
        <w:rPr>
          <w:rFonts w:eastAsia="ＭＳ ゴシック" w:hint="eastAsia"/>
        </w:rPr>
        <w:t>リーダー</w:t>
      </w:r>
      <w:r w:rsidR="009840B6">
        <w:rPr>
          <w:rFonts w:eastAsia="ＭＳ ゴシック" w:hint="eastAsia"/>
        </w:rPr>
        <w:tab/>
        <w:t xml:space="preserve">高橋 春斗 </w:t>
      </w:r>
      <w:r w:rsidR="00F14100">
        <w:rPr>
          <w:rFonts w:eastAsia="ＭＳ ゴシック" w:hint="eastAsia"/>
        </w:rPr>
        <w:t xml:space="preserve"> </w:t>
      </w:r>
    </w:p>
    <w:p w:rsidR="000318E7" w:rsidRDefault="009840B6" w:rsidP="000E21CC">
      <w:pPr>
        <w:pStyle w:val="a0"/>
        <w:ind w:leftChars="524" w:left="1100" w:firstLine="601"/>
        <w:rPr>
          <w:rFonts w:eastAsia="ＭＳ ゴシック"/>
        </w:rPr>
      </w:pPr>
      <w:r>
        <w:rPr>
          <w:rFonts w:eastAsia="ＭＳ ゴシック" w:hint="eastAsia"/>
        </w:rPr>
        <w:t>今村</w:t>
      </w:r>
      <w:r w:rsidR="00507A75">
        <w:rPr>
          <w:rFonts w:eastAsia="ＭＳ ゴシック" w:hint="eastAsia"/>
        </w:rPr>
        <w:t xml:space="preserve"> </w:t>
      </w:r>
      <w:r>
        <w:rPr>
          <w:rFonts w:eastAsia="ＭＳ ゴシック" w:hint="eastAsia"/>
        </w:rPr>
        <w:t>翔太郎</w:t>
      </w:r>
    </w:p>
    <w:p w:rsidR="00507A75" w:rsidRDefault="000E21CC" w:rsidP="000318E7">
      <w:pPr>
        <w:pStyle w:val="a0"/>
        <w:ind w:leftChars="119"/>
        <w:rPr>
          <w:rFonts w:eastAsia="ＭＳ ゴシック"/>
        </w:rPr>
      </w:pPr>
      <w:r>
        <w:rPr>
          <w:rFonts w:eastAsia="ＭＳ ゴシック"/>
        </w:rPr>
        <w:tab/>
      </w:r>
      <w:r>
        <w:rPr>
          <w:rFonts w:eastAsia="ＭＳ ゴシック"/>
        </w:rPr>
        <w:tab/>
      </w:r>
      <w:r>
        <w:rPr>
          <w:rFonts w:eastAsia="ＭＳ ゴシック" w:hint="eastAsia"/>
        </w:rPr>
        <w:t>長谷川</w:t>
      </w:r>
      <w:r w:rsidR="00507A75">
        <w:rPr>
          <w:rFonts w:eastAsia="ＭＳ ゴシック" w:hint="eastAsia"/>
        </w:rPr>
        <w:t xml:space="preserve"> </w:t>
      </w:r>
      <w:r>
        <w:rPr>
          <w:rFonts w:eastAsia="ＭＳ ゴシック" w:hint="eastAsia"/>
        </w:rPr>
        <w:t>遥司</w:t>
      </w:r>
    </w:p>
    <w:p w:rsidR="000E21CC" w:rsidRDefault="00507A75" w:rsidP="00507A75">
      <w:pPr>
        <w:pStyle w:val="a0"/>
        <w:ind w:leftChars="0" w:left="850" w:firstLine="851"/>
        <w:rPr>
          <w:rFonts w:eastAsia="ＭＳ ゴシック"/>
        </w:rPr>
      </w:pPr>
      <w:r>
        <w:rPr>
          <w:rFonts w:eastAsia="ＭＳ ゴシック"/>
        </w:rPr>
        <w:tab/>
      </w:r>
      <w:r>
        <w:rPr>
          <w:rFonts w:eastAsia="ＭＳ ゴシック" w:hint="eastAsia"/>
        </w:rPr>
        <w:t>山口 梓</w:t>
      </w:r>
    </w:p>
    <w:p w:rsidR="00CE12D0" w:rsidRDefault="00CE12D0" w:rsidP="0012156F">
      <w:pPr>
        <w:pStyle w:val="a0"/>
        <w:ind w:leftChars="119"/>
        <w:rPr>
          <w:rFonts w:eastAsia="ＭＳ ゴシック"/>
        </w:rPr>
      </w:pPr>
    </w:p>
    <w:p w:rsidR="0012156F" w:rsidRDefault="0012156F" w:rsidP="0012156F">
      <w:pPr>
        <w:pStyle w:val="a0"/>
        <w:ind w:leftChars="119"/>
        <w:rPr>
          <w:rFonts w:eastAsia="ＭＳ ゴシック"/>
        </w:rPr>
      </w:pPr>
    </w:p>
    <w:p w:rsidR="00F21548" w:rsidRPr="00F21548" w:rsidRDefault="00F21548" w:rsidP="00F21548">
      <w:pPr>
        <w:pStyle w:val="k2"/>
        <w:ind w:left="250"/>
        <w:rPr>
          <w:rFonts w:eastAsia="ＭＳ ゴシック"/>
        </w:rPr>
      </w:pPr>
      <w:bookmarkStart w:id="4" w:name="_Toc287448585"/>
      <w:r w:rsidRPr="00F21548">
        <w:rPr>
          <w:rFonts w:eastAsia="ＭＳ ゴシック" w:hint="eastAsia"/>
        </w:rPr>
        <w:t>開発環境</w:t>
      </w:r>
      <w:bookmarkEnd w:id="4"/>
    </w:p>
    <w:p w:rsidR="00CE69DA" w:rsidRDefault="00CE69DA" w:rsidP="00163EA6">
      <w:pPr>
        <w:pStyle w:val="a0"/>
        <w:ind w:leftChars="0" w:left="0"/>
        <w:rPr>
          <w:rFonts w:eastAsia="ＭＳ ゴシック"/>
        </w:rPr>
      </w:pPr>
    </w:p>
    <w:p w:rsidR="0012156F" w:rsidRDefault="0012156F" w:rsidP="0012156F">
      <w:pPr>
        <w:pStyle w:val="a0"/>
        <w:ind w:leftChars="119"/>
        <w:rPr>
          <w:rFonts w:eastAsia="ＭＳ ゴシック"/>
        </w:rPr>
      </w:pPr>
      <w:r>
        <w:rPr>
          <w:rFonts w:eastAsia="ＭＳ ゴシック" w:hint="eastAsia"/>
        </w:rPr>
        <w:t>OS</w:t>
      </w:r>
      <w:r>
        <w:rPr>
          <w:rFonts w:eastAsia="ＭＳ ゴシック" w:hint="eastAsia"/>
        </w:rPr>
        <w:tab/>
      </w:r>
      <w:r>
        <w:rPr>
          <w:rFonts w:eastAsia="ＭＳ ゴシック" w:hint="eastAsia"/>
        </w:rPr>
        <w:tab/>
        <w:t>:Windows</w:t>
      </w:r>
      <w:r>
        <w:rPr>
          <w:rFonts w:eastAsia="ＭＳ ゴシック"/>
        </w:rPr>
        <w:t>10</w:t>
      </w:r>
    </w:p>
    <w:p w:rsidR="00600090" w:rsidRDefault="00163EA6" w:rsidP="000E21CC">
      <w:pPr>
        <w:pStyle w:val="a0"/>
        <w:ind w:leftChars="119"/>
        <w:rPr>
          <w:rFonts w:eastAsia="ＭＳ ゴシック"/>
        </w:rPr>
      </w:pPr>
      <w:r>
        <w:rPr>
          <w:rFonts w:eastAsia="ＭＳ ゴシック" w:hint="eastAsia"/>
        </w:rPr>
        <w:t>言語</w:t>
      </w:r>
      <w:r>
        <w:rPr>
          <w:rFonts w:eastAsia="ＭＳ ゴシック"/>
        </w:rPr>
        <w:tab/>
      </w:r>
      <w:r>
        <w:rPr>
          <w:rFonts w:eastAsia="ＭＳ ゴシック"/>
        </w:rPr>
        <w:tab/>
        <w:t>:</w:t>
      </w:r>
      <w:r w:rsidR="0012156F">
        <w:rPr>
          <w:rFonts w:eastAsia="ＭＳ ゴシック" w:hint="eastAsia"/>
        </w:rPr>
        <w:t>Java8</w:t>
      </w:r>
    </w:p>
    <w:p w:rsidR="00DD0B30" w:rsidRDefault="00CE69DA" w:rsidP="0012156F">
      <w:pPr>
        <w:pStyle w:val="a0"/>
        <w:ind w:leftChars="135" w:left="283"/>
        <w:rPr>
          <w:rFonts w:eastAsia="ＭＳ ゴシック"/>
        </w:rPr>
      </w:pPr>
      <w:r>
        <w:rPr>
          <w:rFonts w:eastAsia="ＭＳ ゴシック" w:hint="eastAsia"/>
        </w:rPr>
        <w:t>データベース</w:t>
      </w:r>
      <w:r w:rsidR="00F14100">
        <w:rPr>
          <w:rFonts w:eastAsia="ＭＳ ゴシック" w:hint="eastAsia"/>
        </w:rPr>
        <w:tab/>
        <w:t>:Oracle Database 11g R2</w:t>
      </w:r>
    </w:p>
    <w:p w:rsidR="00DD0B30" w:rsidRDefault="00DD0B30" w:rsidP="00DD0B30">
      <w:pPr>
        <w:pStyle w:val="a0"/>
        <w:ind w:leftChars="135" w:left="283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サーバー</w:t>
      </w:r>
      <w:r>
        <w:rPr>
          <w:color w:val="000000" w:themeColor="text1"/>
          <w:szCs w:val="21"/>
        </w:rPr>
        <w:tab/>
      </w:r>
      <w:r>
        <w:rPr>
          <w:color w:val="000000" w:themeColor="text1"/>
        </w:rPr>
        <w:t>:</w:t>
      </w:r>
      <w:r>
        <w:rPr>
          <w:color w:val="000000" w:themeColor="text1"/>
          <w:szCs w:val="21"/>
        </w:rPr>
        <w:t>Tomcat8</w:t>
      </w:r>
    </w:p>
    <w:p w:rsidR="0012156F" w:rsidRDefault="0012156F" w:rsidP="00DD0B30">
      <w:pPr>
        <w:pStyle w:val="a0"/>
        <w:ind w:leftChars="135" w:left="283"/>
        <w:rPr>
          <w:rFonts w:eastAsia="ＭＳ ゴシック"/>
        </w:rPr>
      </w:pPr>
    </w:p>
    <w:p w:rsidR="0012156F" w:rsidRPr="00DD0B30" w:rsidRDefault="0012156F" w:rsidP="00DD0B30">
      <w:pPr>
        <w:pStyle w:val="a0"/>
        <w:ind w:leftChars="135" w:left="283"/>
        <w:rPr>
          <w:rFonts w:eastAsia="ＭＳ ゴシック"/>
        </w:rPr>
      </w:pPr>
    </w:p>
    <w:p w:rsidR="007B314B" w:rsidRPr="0012156F" w:rsidRDefault="0012156F" w:rsidP="0012156F">
      <w:pPr>
        <w:pStyle w:val="k2"/>
        <w:ind w:left="250"/>
        <w:rPr>
          <w:rFonts w:eastAsia="ＭＳ ゴシック"/>
        </w:rPr>
      </w:pPr>
      <w:r w:rsidRPr="00F21548">
        <w:rPr>
          <w:rFonts w:eastAsia="ＭＳ ゴシック" w:hint="eastAsia"/>
        </w:rPr>
        <w:t>アプリケーション概要</w:t>
      </w:r>
    </w:p>
    <w:p w:rsidR="0012156F" w:rsidRDefault="0012156F" w:rsidP="0012156F">
      <w:pPr>
        <w:pStyle w:val="a0"/>
        <w:ind w:leftChars="0" w:left="0"/>
        <w:rPr>
          <w:rFonts w:eastAsia="ＭＳ ゴシック"/>
        </w:rPr>
      </w:pPr>
    </w:p>
    <w:p w:rsidR="000318E7" w:rsidRDefault="000E21CC" w:rsidP="0012156F">
      <w:pPr>
        <w:pStyle w:val="a0"/>
        <w:ind w:leftChars="0" w:left="0" w:firstLineChars="100" w:firstLine="220"/>
        <w:rPr>
          <w:rFonts w:eastAsia="ＭＳ ゴシック"/>
        </w:rPr>
      </w:pPr>
      <w:r>
        <w:rPr>
          <w:rFonts w:eastAsia="ＭＳ ゴシック" w:hint="eastAsia"/>
        </w:rPr>
        <w:t>本サイトは</w:t>
      </w:r>
      <w:r w:rsidR="000B1A7D">
        <w:rPr>
          <w:rFonts w:eastAsia="ＭＳ ゴシック" w:hint="eastAsia"/>
        </w:rPr>
        <w:t>掲示板の</w:t>
      </w:r>
      <w:r>
        <w:rPr>
          <w:rFonts w:eastAsia="ＭＳ ゴシック" w:hint="eastAsia"/>
        </w:rPr>
        <w:t>閲覧、書き込みができる</w:t>
      </w:r>
      <w:r w:rsidR="000B1A7D">
        <w:rPr>
          <w:rFonts w:eastAsia="ＭＳ ゴシック" w:hint="eastAsia"/>
        </w:rPr>
        <w:t>web</w:t>
      </w:r>
      <w:r w:rsidR="00F14100">
        <w:rPr>
          <w:rFonts w:eastAsia="ＭＳ ゴシック" w:hint="eastAsia"/>
        </w:rPr>
        <w:t>サイト</w:t>
      </w:r>
      <w:r w:rsidR="000318E7">
        <w:rPr>
          <w:rFonts w:eastAsia="ＭＳ ゴシック" w:hint="eastAsia"/>
        </w:rPr>
        <w:t>です。</w:t>
      </w:r>
    </w:p>
    <w:p w:rsidR="00C457EF" w:rsidRDefault="000B1A7D" w:rsidP="00086219">
      <w:pPr>
        <w:pStyle w:val="a0"/>
        <w:ind w:leftChars="135" w:left="283"/>
        <w:rPr>
          <w:rFonts w:eastAsia="ＭＳ ゴシック"/>
        </w:rPr>
      </w:pPr>
      <w:r>
        <w:rPr>
          <w:rFonts w:eastAsia="ＭＳ ゴシック" w:hint="eastAsia"/>
        </w:rPr>
        <w:t>ユーザーは掲示板にスレッドの投稿</w:t>
      </w:r>
      <w:r w:rsidR="00086219">
        <w:rPr>
          <w:rFonts w:eastAsia="ＭＳ ゴシック" w:hint="eastAsia"/>
        </w:rPr>
        <w:t>、閲覧</w:t>
      </w:r>
      <w:r w:rsidR="000E21CC">
        <w:rPr>
          <w:rFonts w:eastAsia="ＭＳ ゴシック" w:hint="eastAsia"/>
        </w:rPr>
        <w:t>、</w:t>
      </w:r>
      <w:r>
        <w:rPr>
          <w:rFonts w:eastAsia="ＭＳ ゴシック" w:hint="eastAsia"/>
        </w:rPr>
        <w:t>レスの投稿をすることが出来ます。</w:t>
      </w:r>
    </w:p>
    <w:p w:rsidR="0012156F" w:rsidRDefault="0012156F" w:rsidP="0012156F">
      <w:pPr>
        <w:pStyle w:val="a0"/>
        <w:ind w:leftChars="0" w:left="0"/>
        <w:rPr>
          <w:rFonts w:eastAsia="ＭＳ ゴシック"/>
        </w:rPr>
      </w:pPr>
    </w:p>
    <w:p w:rsidR="0012156F" w:rsidRPr="0035266F" w:rsidRDefault="0012156F" w:rsidP="0012156F">
      <w:pPr>
        <w:pStyle w:val="a0"/>
        <w:ind w:leftChars="0" w:left="0"/>
        <w:rPr>
          <w:rFonts w:eastAsia="ＭＳ ゴシック"/>
        </w:rPr>
      </w:pPr>
    </w:p>
    <w:p w:rsidR="00F21548" w:rsidRDefault="00163EA6" w:rsidP="00086219">
      <w:pPr>
        <w:pStyle w:val="k2"/>
        <w:ind w:left="250"/>
        <w:rPr>
          <w:rFonts w:eastAsia="ＭＳ ゴシック"/>
        </w:rPr>
      </w:pPr>
      <w:bookmarkStart w:id="5" w:name="_Toc287448587"/>
      <w:r>
        <w:rPr>
          <w:rFonts w:eastAsia="ＭＳ ゴシック" w:hint="eastAsia"/>
        </w:rPr>
        <w:t>掲示板</w:t>
      </w:r>
      <w:r w:rsidRPr="00F21548">
        <w:rPr>
          <w:rFonts w:eastAsia="ＭＳ ゴシック" w:hint="eastAsia"/>
        </w:rPr>
        <w:t>名</w:t>
      </w:r>
      <w:bookmarkEnd w:id="5"/>
    </w:p>
    <w:p w:rsidR="00F21548" w:rsidRDefault="00D05AA2" w:rsidP="00F21548">
      <w:pPr>
        <w:pStyle w:val="a0"/>
        <w:ind w:leftChars="135" w:left="283"/>
        <w:rPr>
          <w:rFonts w:eastAsia="ＭＳ ゴシック"/>
        </w:rPr>
      </w:pPr>
      <w:r>
        <w:rPr>
          <w:rFonts w:eastAsia="ＭＳ ゴシック"/>
        </w:rPr>
        <w:pict>
          <v:shape id="_x0000_i1026" type="#_x0000_t75" style="width:315.8pt;height:95.5pt">
            <v:imagedata r:id="rId8" o:title="muglogogo"/>
          </v:shape>
        </w:pict>
      </w:r>
    </w:p>
    <w:p w:rsidR="00607FB4" w:rsidRPr="00F21548" w:rsidRDefault="00607FB4" w:rsidP="00DD0B30">
      <w:pPr>
        <w:pStyle w:val="k1"/>
      </w:pPr>
      <w:bookmarkStart w:id="6" w:name="_Toc287444155"/>
      <w:bookmarkStart w:id="7" w:name="_Toc287448588"/>
      <w:r w:rsidRPr="00F21548">
        <w:rPr>
          <w:rFonts w:hint="eastAsia"/>
        </w:rPr>
        <w:lastRenderedPageBreak/>
        <w:t>機能</w:t>
      </w:r>
      <w:r>
        <w:rPr>
          <w:rFonts w:hint="eastAsia"/>
        </w:rPr>
        <w:t>説明</w:t>
      </w:r>
      <w:bookmarkEnd w:id="6"/>
      <w:bookmarkEnd w:id="7"/>
    </w:p>
    <w:p w:rsidR="00845134" w:rsidRPr="001D0C2B" w:rsidRDefault="00845134" w:rsidP="00CE12D0">
      <w:pPr>
        <w:rPr>
          <w:rFonts w:eastAsia="ＭＳ ゴシック"/>
          <w:sz w:val="22"/>
          <w:szCs w:val="22"/>
        </w:rPr>
      </w:pPr>
      <w:bookmarkStart w:id="8" w:name="_Toc287444156"/>
    </w:p>
    <w:p w:rsidR="00513162" w:rsidRPr="00B42205" w:rsidRDefault="00513162" w:rsidP="00607FB4"/>
    <w:bookmarkEnd w:id="8"/>
    <w:p w:rsidR="00E96E82" w:rsidRPr="00EA1D7E" w:rsidRDefault="00350BF5" w:rsidP="00EA1D7E">
      <w:pPr>
        <w:pStyle w:val="k2"/>
      </w:pPr>
      <w:r>
        <w:rPr>
          <w:rFonts w:hint="eastAsia"/>
        </w:rPr>
        <w:t>トップページ</w:t>
      </w:r>
    </w:p>
    <w:p w:rsidR="00EA1D7E" w:rsidRDefault="00A41B53" w:rsidP="002976F7">
      <w:r>
        <w:pict>
          <v:shape id="_x0000_i1044" type="#_x0000_t75" style="width:481.2pt;height:246.65pt">
            <v:imagedata r:id="rId9" o:title="ホーム画面V2"/>
          </v:shape>
        </w:pict>
      </w:r>
    </w:p>
    <w:p w:rsidR="008324F4" w:rsidRDefault="008324F4" w:rsidP="002976F7"/>
    <w:p w:rsidR="00086219" w:rsidRDefault="00086219" w:rsidP="002976F7">
      <w:r>
        <w:rPr>
          <w:rFonts w:hint="eastAsia"/>
        </w:rPr>
        <w:t>トップページではスレッドの作成や、スレッド一覧へ飛ぶことができます。</w:t>
      </w:r>
    </w:p>
    <w:p w:rsidR="00EA1D7E" w:rsidRDefault="00EA1D7E" w:rsidP="002976F7"/>
    <w:p w:rsidR="008324F4" w:rsidRDefault="008324F4" w:rsidP="002976F7"/>
    <w:p w:rsidR="00EA1D7E" w:rsidRDefault="00D05AA2" w:rsidP="002976F7">
      <w:r>
        <w:pict>
          <v:shape id="_x0000_i1028" type="#_x0000_t75" style="width:355pt;height:102.65pt">
            <v:imagedata r:id="rId10" o:title="エラー"/>
          </v:shape>
        </w:pict>
      </w:r>
    </w:p>
    <w:p w:rsidR="002976F7" w:rsidRPr="00EA1D7E" w:rsidRDefault="00086219" w:rsidP="002976F7">
      <w:r>
        <w:rPr>
          <w:rFonts w:hint="eastAsia"/>
        </w:rPr>
        <w:t>スレッドの作成では、スレッド名</w:t>
      </w:r>
      <w:r w:rsidR="00EA1D7E">
        <w:rPr>
          <w:rFonts w:hint="eastAsia"/>
        </w:rPr>
        <w:t>（全角</w:t>
      </w:r>
      <w:r w:rsidR="00EA1D7E">
        <w:rPr>
          <w:rFonts w:hint="eastAsia"/>
        </w:rPr>
        <w:t>40</w:t>
      </w:r>
      <w:r w:rsidR="00EA1D7E">
        <w:rPr>
          <w:rFonts w:hint="eastAsia"/>
        </w:rPr>
        <w:t>文字、半角</w:t>
      </w:r>
      <w:r w:rsidR="00EA1D7E">
        <w:rPr>
          <w:rFonts w:hint="eastAsia"/>
        </w:rPr>
        <w:t>80</w:t>
      </w:r>
      <w:r w:rsidR="00EA1D7E">
        <w:rPr>
          <w:rFonts w:hint="eastAsia"/>
        </w:rPr>
        <w:t>文字までの制限）</w:t>
      </w:r>
      <w:r w:rsidR="00507A75">
        <w:rPr>
          <w:rFonts w:hint="eastAsia"/>
        </w:rPr>
        <w:t>と本文</w:t>
      </w:r>
      <w:r w:rsidR="00EA1D7E">
        <w:rPr>
          <w:rFonts w:hint="eastAsia"/>
        </w:rPr>
        <w:t>（全角</w:t>
      </w:r>
      <w:r w:rsidR="00EA1D7E">
        <w:rPr>
          <w:rFonts w:hint="eastAsia"/>
        </w:rPr>
        <w:t>200</w:t>
      </w:r>
      <w:r w:rsidR="00EA1D7E">
        <w:rPr>
          <w:rFonts w:hint="eastAsia"/>
        </w:rPr>
        <w:t>文字、半角</w:t>
      </w:r>
      <w:r w:rsidR="00EA1D7E">
        <w:rPr>
          <w:rFonts w:hint="eastAsia"/>
        </w:rPr>
        <w:t>400</w:t>
      </w:r>
      <w:r w:rsidR="00EA1D7E">
        <w:rPr>
          <w:rFonts w:hint="eastAsia"/>
        </w:rPr>
        <w:t>文字までの制限）</w:t>
      </w:r>
      <w:r>
        <w:rPr>
          <w:rFonts w:hint="eastAsia"/>
        </w:rPr>
        <w:t>を入力しないと</w:t>
      </w:r>
      <w:r w:rsidR="00EA1D7E">
        <w:rPr>
          <w:rFonts w:hint="eastAsia"/>
        </w:rPr>
        <w:t>エラーが表示されます。</w:t>
      </w:r>
    </w:p>
    <w:p w:rsidR="008324F4" w:rsidRDefault="008324F4" w:rsidP="002976F7"/>
    <w:p w:rsidR="00A41B53" w:rsidRDefault="00A41B53" w:rsidP="002976F7"/>
    <w:p w:rsidR="00A41B53" w:rsidRDefault="00A41B53" w:rsidP="002976F7"/>
    <w:p w:rsidR="00A41B53" w:rsidRDefault="00A41B53" w:rsidP="002976F7"/>
    <w:p w:rsidR="00A41B53" w:rsidRDefault="00A41B53" w:rsidP="002976F7"/>
    <w:p w:rsidR="00A41B53" w:rsidRDefault="00A41B53" w:rsidP="002976F7">
      <w:pPr>
        <w:rPr>
          <w:rFonts w:hint="eastAsia"/>
        </w:rPr>
      </w:pPr>
    </w:p>
    <w:p w:rsidR="00EA1D7E" w:rsidRDefault="00EA1D7E" w:rsidP="00A41B53">
      <w:pPr>
        <w:pStyle w:val="k2"/>
        <w:rPr>
          <w:rFonts w:hint="eastAsia"/>
        </w:rPr>
      </w:pPr>
      <w:r>
        <w:rPr>
          <w:rFonts w:hint="eastAsia"/>
        </w:rPr>
        <w:lastRenderedPageBreak/>
        <w:t>スレッド一覧</w:t>
      </w:r>
    </w:p>
    <w:p w:rsidR="00A41B53" w:rsidRDefault="00A41B53" w:rsidP="002976F7">
      <w:pPr>
        <w:rPr>
          <w:rFonts w:hint="eastAsia"/>
        </w:rPr>
      </w:pPr>
      <w:r>
        <w:pict>
          <v:shape id="_x0000_i1047" type="#_x0000_t75" style="width:481.9pt;height:247.35pt">
            <v:imagedata r:id="rId11" o:title="スレッド一覧V2"/>
          </v:shape>
        </w:pict>
      </w:r>
    </w:p>
    <w:p w:rsidR="00EA1D7E" w:rsidRDefault="00BD3319" w:rsidP="002976F7">
      <w:r>
        <w:rPr>
          <w:rFonts w:hint="eastAsia"/>
        </w:rPr>
        <w:t>スレッド一覧ページでは、各スレッドにスレッド名</w:t>
      </w:r>
      <w:r w:rsidR="00EA1D7E">
        <w:rPr>
          <w:rFonts w:hint="eastAsia"/>
        </w:rPr>
        <w:t>、作成日時、最終更新日時が表示されます。</w:t>
      </w:r>
    </w:p>
    <w:p w:rsidR="00EA1D7E" w:rsidRDefault="00EA1D7E" w:rsidP="002976F7">
      <w:r>
        <w:rPr>
          <w:rFonts w:hint="eastAsia"/>
        </w:rPr>
        <w:t>スレッド名をクリックするとそのスレッドに飛ぶことができます。</w:t>
      </w:r>
    </w:p>
    <w:p w:rsidR="002976F7" w:rsidRDefault="002976F7" w:rsidP="002976F7"/>
    <w:p w:rsidR="00EA1D7E" w:rsidRDefault="00EA1D7E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8324F4" w:rsidRDefault="008324F4" w:rsidP="002976F7"/>
    <w:p w:rsidR="00BD3319" w:rsidRDefault="00BD3319" w:rsidP="002976F7"/>
    <w:p w:rsidR="00A41B53" w:rsidRDefault="00A41B53" w:rsidP="002976F7"/>
    <w:p w:rsidR="00A41B53" w:rsidRDefault="00A41B53" w:rsidP="002976F7">
      <w:pPr>
        <w:rPr>
          <w:rFonts w:hint="eastAsia"/>
        </w:rPr>
      </w:pPr>
    </w:p>
    <w:p w:rsidR="002976F7" w:rsidRDefault="00EA1D7E" w:rsidP="008324F4">
      <w:pPr>
        <w:pStyle w:val="k2"/>
      </w:pPr>
      <w:r>
        <w:rPr>
          <w:rFonts w:hint="eastAsia"/>
        </w:rPr>
        <w:lastRenderedPageBreak/>
        <w:t>スレッドページ</w:t>
      </w:r>
    </w:p>
    <w:p w:rsidR="00EA1D7E" w:rsidRDefault="00D04832" w:rsidP="002976F7">
      <w:r>
        <w:rPr>
          <w:rFonts w:hint="eastAsia"/>
          <w:noProof/>
        </w:rPr>
        <w:drawing>
          <wp:inline distT="0" distB="0" distL="0" distR="0">
            <wp:extent cx="6119495" cy="3132130"/>
            <wp:effectExtent l="0" t="0" r="0" b="0"/>
            <wp:docPr id="1" name="図 1" descr="C:\Users\koyama\AppData\Local\Microsoft\Windows\INetCache\Content.Word\スレッド中身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oyama\AppData\Local\Microsoft\Windows\INetCache\Content.Word\スレッド中身V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D7E" w:rsidRDefault="00F71695" w:rsidP="002976F7">
      <w:r>
        <w:rPr>
          <w:rFonts w:hint="eastAsia"/>
        </w:rPr>
        <w:t>スレッドページでは、スレッド名、レスの番号、レス作成日時、レスが表示されます。</w:t>
      </w:r>
    </w:p>
    <w:p w:rsidR="00F71695" w:rsidRDefault="00F71695" w:rsidP="002976F7"/>
    <w:p w:rsidR="008324F4" w:rsidRDefault="008324F4" w:rsidP="002976F7"/>
    <w:p w:rsidR="008324F4" w:rsidRDefault="008324F4" w:rsidP="002976F7"/>
    <w:p w:rsidR="002976F7" w:rsidRDefault="00D05AA2" w:rsidP="002976F7">
      <w:r>
        <w:pict>
          <v:shape id="_x0000_i1031" type="#_x0000_t75" style="width:355pt;height:102.65pt">
            <v:imagedata r:id="rId10" o:title="エラー"/>
          </v:shape>
        </w:pict>
      </w:r>
    </w:p>
    <w:p w:rsidR="002976F7" w:rsidRDefault="002976F7" w:rsidP="002976F7"/>
    <w:p w:rsidR="002976F7" w:rsidRDefault="00507A75" w:rsidP="002976F7">
      <w:r>
        <w:rPr>
          <w:rFonts w:hint="eastAsia"/>
        </w:rPr>
        <w:t>レスに何も入力してない状態で送信を押すとエラーが表示されます</w:t>
      </w:r>
    </w:p>
    <w:p w:rsidR="002976F7" w:rsidRDefault="002976F7" w:rsidP="002976F7"/>
    <w:p w:rsidR="002976F7" w:rsidRDefault="002976F7" w:rsidP="002976F7"/>
    <w:p w:rsidR="001D0C2B" w:rsidRPr="00875680" w:rsidRDefault="001D0C2B" w:rsidP="002976F7">
      <w:pPr>
        <w:rPr>
          <w:rFonts w:eastAsia="ＭＳ ゴシック"/>
          <w:sz w:val="22"/>
          <w:szCs w:val="22"/>
        </w:rPr>
      </w:pPr>
    </w:p>
    <w:p w:rsidR="00344440" w:rsidRDefault="00F21548" w:rsidP="000241B3">
      <w:pPr>
        <w:pStyle w:val="k1"/>
      </w:pPr>
      <w:bookmarkStart w:id="9" w:name="_Toc287448602"/>
      <w:r w:rsidRPr="00F21548">
        <w:rPr>
          <w:rFonts w:hint="eastAsia"/>
        </w:rPr>
        <w:lastRenderedPageBreak/>
        <w:t>資料</w:t>
      </w:r>
      <w:bookmarkEnd w:id="9"/>
    </w:p>
    <w:p w:rsidR="000241B3" w:rsidRDefault="000241B3" w:rsidP="000241B3"/>
    <w:p w:rsidR="000241B3" w:rsidRPr="000241B3" w:rsidRDefault="000241B3" w:rsidP="000241B3">
      <w:pPr>
        <w:pStyle w:val="k2"/>
      </w:pPr>
      <w:r>
        <w:rPr>
          <w:rFonts w:hint="eastAsia"/>
        </w:rPr>
        <w:t>シーケンス図</w:t>
      </w:r>
    </w:p>
    <w:p w:rsidR="000241B3" w:rsidRDefault="008324F4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  <w:r>
        <w:rPr>
          <w:rFonts w:eastAsia="ＭＳ ゴシック"/>
          <w:noProof/>
        </w:rPr>
        <w:drawing>
          <wp:inline distT="0" distB="0" distL="0" distR="0">
            <wp:extent cx="6111240" cy="3893185"/>
            <wp:effectExtent l="0" t="0" r="3810" b="0"/>
            <wp:docPr id="6" name="図 6" descr="C:\Users\koyama\AppData\Local\Microsoft\Windows\INetCache\Content.Word\TreadServle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koyama\AppData\Local\Microsoft\Windows\INetCache\Content.Word\TreadServlet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D05AA2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  <w:r>
        <w:rPr>
          <w:rFonts w:eastAsia="ＭＳ ゴシック"/>
        </w:rPr>
        <w:lastRenderedPageBreak/>
        <w:pict>
          <v:shape id="_x0000_i1032" type="#_x0000_t75" style="width:480.5pt;height:371.4pt">
            <v:imagedata r:id="rId14" o:title="ResServletGet"/>
          </v:shape>
        </w:pict>
      </w:r>
      <w:r>
        <w:rPr>
          <w:rFonts w:eastAsia="ＭＳ ゴシック"/>
        </w:rPr>
        <w:lastRenderedPageBreak/>
        <w:pict>
          <v:shape id="_x0000_i1033" type="#_x0000_t75" style="width:481.2pt;height:382.1pt">
            <v:imagedata r:id="rId15" o:title="AllTreadServlet"/>
          </v:shape>
        </w:pict>
      </w: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D05AA2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  <w:r>
        <w:rPr>
          <w:rFonts w:eastAsia="ＭＳ ゴシック"/>
        </w:rPr>
        <w:lastRenderedPageBreak/>
        <w:pict>
          <v:shape id="_x0000_i1034" type="#_x0000_t75" style="width:481.2pt;height:307.25pt">
            <v:imagedata r:id="rId16" o:title="ResServletPOST"/>
          </v:shape>
        </w:pict>
      </w: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0241B3" w:rsidRDefault="000241B3" w:rsidP="00344440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321CEA" w:rsidRPr="00875680" w:rsidRDefault="00F71695" w:rsidP="00F71695">
      <w:pPr>
        <w:pStyle w:val="k2"/>
      </w:pPr>
      <w:r>
        <w:rPr>
          <w:rFonts w:hint="eastAsia"/>
        </w:rPr>
        <w:lastRenderedPageBreak/>
        <w:t>クラス図</w:t>
      </w:r>
    </w:p>
    <w:p w:rsidR="00321CEA" w:rsidRDefault="00A55FD9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  <w:r>
        <w:rPr>
          <w:rFonts w:eastAsia="ＭＳ ゴシック"/>
          <w:noProof/>
        </w:rPr>
        <w:drawing>
          <wp:inline distT="0" distB="0" distL="0" distR="0" wp14:anchorId="46EF09EC" wp14:editId="5B5C8078">
            <wp:extent cx="6118860" cy="7703820"/>
            <wp:effectExtent l="0" t="0" r="0" b="0"/>
            <wp:docPr id="4" name="図 4" descr="C:\Users\koyama\AppData\Local\Microsoft\Windows\INetCache\Content.Word\unname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yama\AppData\Local\Microsoft\Windows\INetCache\Content.Word\unnamed (1)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7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4F4" w:rsidRDefault="008324F4" w:rsidP="00F71695">
      <w:pPr>
        <w:pStyle w:val="k2"/>
      </w:pPr>
    </w:p>
    <w:p w:rsidR="00F71695" w:rsidRDefault="00F71695" w:rsidP="00F71695">
      <w:pPr>
        <w:pStyle w:val="k2"/>
      </w:pPr>
      <w:r>
        <w:rPr>
          <w:rFonts w:hint="eastAsia"/>
        </w:rPr>
        <w:lastRenderedPageBreak/>
        <w:t>ユースケース図</w:t>
      </w:r>
    </w:p>
    <w:p w:rsidR="00F71695" w:rsidRDefault="00A55FD9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  <w:r>
        <w:rPr>
          <w:rFonts w:eastAsia="ＭＳ ゴシック"/>
          <w:noProof/>
        </w:rPr>
        <w:drawing>
          <wp:inline distT="0" distB="0" distL="0" distR="0">
            <wp:extent cx="4762500" cy="4610100"/>
            <wp:effectExtent l="0" t="0" r="0" b="0"/>
            <wp:docPr id="2" name="図 2" descr="C:\Users\koyama\AppData\Local\Microsoft\Windows\INetCache\Content.Word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yama\AppData\Local\Microsoft\Windows\INetCache\Content.Word\unname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EE4DDC" w:rsidRPr="00F71695" w:rsidRDefault="00EE4DDC" w:rsidP="00F71695">
      <w:pPr>
        <w:pStyle w:val="a0"/>
        <w:tabs>
          <w:tab w:val="left" w:pos="851"/>
          <w:tab w:val="left" w:pos="1702"/>
          <w:tab w:val="left" w:pos="2553"/>
          <w:tab w:val="left" w:pos="3274"/>
        </w:tabs>
        <w:ind w:leftChars="0" w:left="0"/>
        <w:rPr>
          <w:rFonts w:eastAsia="ＭＳ ゴシック"/>
        </w:rPr>
      </w:pPr>
    </w:p>
    <w:p w:rsidR="00F21548" w:rsidRPr="00F21548" w:rsidRDefault="00F21548" w:rsidP="00CA15CF">
      <w:pPr>
        <w:pStyle w:val="k2"/>
      </w:pPr>
      <w:bookmarkStart w:id="10" w:name="_Toc287448604"/>
      <w:r w:rsidRPr="00F21548">
        <w:rPr>
          <w:rFonts w:hint="eastAsia"/>
        </w:rPr>
        <w:lastRenderedPageBreak/>
        <w:t>データベース定義書</w:t>
      </w:r>
      <w:bookmarkEnd w:id="10"/>
      <w:r w:rsidR="002976F7">
        <w:rPr>
          <w:rFonts w:hint="eastAsia"/>
        </w:rPr>
        <w:t xml:space="preserve">　</w:t>
      </w:r>
    </w:p>
    <w:p w:rsidR="00AF6EFB" w:rsidRPr="003E78D5" w:rsidRDefault="00E6598E" w:rsidP="00F21548">
      <w:pPr>
        <w:pStyle w:val="a0"/>
        <w:ind w:leftChars="0" w:left="0"/>
        <w:rPr>
          <w:rFonts w:eastAsia="ＭＳ ゴシック" w:hint="eastAsia"/>
        </w:rPr>
      </w:pPr>
      <w:r>
        <w:rPr>
          <w:rFonts w:eastAsia="ＭＳ ゴシック"/>
        </w:rPr>
        <w:pict>
          <v:shape id="_x0000_i1056" type="#_x0000_t75" style="width:439.15pt;height:212.45pt">
            <v:imagedata r:id="rId19" o:title="DBZ2"/>
          </v:shape>
        </w:pict>
      </w:r>
      <w:bookmarkStart w:id="11" w:name="_GoBack"/>
      <w:bookmarkEnd w:id="11"/>
    </w:p>
    <w:p w:rsidR="00F200D7" w:rsidRPr="00F21548" w:rsidRDefault="00134322" w:rsidP="00F200D7">
      <w:pPr>
        <w:pStyle w:val="k1"/>
        <w:ind w:left="250"/>
      </w:pPr>
      <w:r>
        <w:rPr>
          <w:rFonts w:hint="eastAsia"/>
        </w:rPr>
        <w:lastRenderedPageBreak/>
        <w:t>制作を終えて</w:t>
      </w:r>
    </w:p>
    <w:p w:rsidR="00CA15CF" w:rsidRPr="00F200D7" w:rsidRDefault="00CA15CF" w:rsidP="00F21548">
      <w:pPr>
        <w:pStyle w:val="a0"/>
        <w:ind w:leftChars="0" w:left="0"/>
        <w:rPr>
          <w:rFonts w:eastAsia="ＭＳ ゴシック"/>
        </w:rPr>
      </w:pPr>
    </w:p>
    <w:p w:rsidR="00A07431" w:rsidRPr="00F21548" w:rsidRDefault="003852D2" w:rsidP="00A07431">
      <w:pPr>
        <w:pStyle w:val="k2"/>
      </w:pPr>
      <w:bookmarkStart w:id="12" w:name="_Toc287435183"/>
      <w:bookmarkStart w:id="13" w:name="_Toc287448606"/>
      <w:r>
        <w:rPr>
          <w:rFonts w:hint="eastAsia"/>
        </w:rPr>
        <w:t>良</w:t>
      </w:r>
      <w:r w:rsidR="00A07431">
        <w:rPr>
          <w:rFonts w:hint="eastAsia"/>
        </w:rPr>
        <w:t>かった</w:t>
      </w:r>
      <w:r w:rsidR="00A07431" w:rsidRPr="00F21548">
        <w:rPr>
          <w:rFonts w:hint="eastAsia"/>
        </w:rPr>
        <w:t>点</w:t>
      </w:r>
      <w:bookmarkEnd w:id="12"/>
      <w:bookmarkEnd w:id="13"/>
      <w:r w:rsidR="004E167E">
        <w:rPr>
          <w:rFonts w:hint="eastAsia"/>
        </w:rPr>
        <w:t xml:space="preserve">　</w:t>
      </w:r>
    </w:p>
    <w:p w:rsidR="00495DED" w:rsidRDefault="00495DED" w:rsidP="00A07431">
      <w:pPr>
        <w:pStyle w:val="a0"/>
        <w:ind w:leftChars="0" w:left="0"/>
        <w:rPr>
          <w:rFonts w:eastAsia="ＭＳ ゴシック"/>
        </w:rPr>
      </w:pPr>
    </w:p>
    <w:p w:rsidR="00A07431" w:rsidRPr="00E26026" w:rsidRDefault="00A07431" w:rsidP="00A55FD9">
      <w:pPr>
        <w:pStyle w:val="a0"/>
        <w:ind w:leftChars="0" w:left="0"/>
        <w:rPr>
          <w:rFonts w:eastAsia="ＭＳ ゴシック"/>
        </w:rPr>
      </w:pPr>
      <w:r>
        <w:rPr>
          <w:rFonts w:eastAsia="ＭＳ ゴシック" w:hint="eastAsia"/>
        </w:rPr>
        <w:t>・</w:t>
      </w:r>
      <w:r w:rsidR="008359D8">
        <w:rPr>
          <w:rFonts w:eastAsia="ＭＳ ゴシック" w:hint="eastAsia"/>
        </w:rPr>
        <w:t>実際にコードを書いて</w:t>
      </w:r>
      <w:r w:rsidR="002976F7">
        <w:rPr>
          <w:rFonts w:eastAsia="ＭＳ ゴシック" w:hint="eastAsia"/>
        </w:rPr>
        <w:t>、</w:t>
      </w:r>
      <w:r w:rsidR="008359D8">
        <w:rPr>
          <w:rFonts w:eastAsia="ＭＳ ゴシック" w:hint="eastAsia"/>
        </w:rPr>
        <w:t>動作確認を繰り返すことで、</w:t>
      </w:r>
      <w:r w:rsidR="0012156F">
        <w:rPr>
          <w:rFonts w:eastAsia="ＭＳ ゴシック"/>
        </w:rPr>
        <w:t>JSP</w:t>
      </w:r>
      <w:r w:rsidR="008359D8">
        <w:rPr>
          <w:rFonts w:eastAsia="ＭＳ ゴシック" w:hint="eastAsia"/>
        </w:rPr>
        <w:t>と</w:t>
      </w:r>
      <w:r w:rsidR="0012156F">
        <w:rPr>
          <w:rFonts w:eastAsia="ＭＳ ゴシック"/>
        </w:rPr>
        <w:t>S</w:t>
      </w:r>
      <w:r w:rsidR="008359D8">
        <w:rPr>
          <w:rFonts w:eastAsia="ＭＳ ゴシック" w:hint="eastAsia"/>
        </w:rPr>
        <w:t>ervletに対する理解が少し深まった。</w:t>
      </w:r>
    </w:p>
    <w:p w:rsidR="00A07431" w:rsidRDefault="008359D8" w:rsidP="00A07431">
      <w:pPr>
        <w:pStyle w:val="a0"/>
        <w:ind w:leftChars="0" w:left="0"/>
        <w:rPr>
          <w:rFonts w:eastAsia="ＭＳ ゴシック"/>
        </w:rPr>
      </w:pPr>
      <w:r>
        <w:rPr>
          <w:rFonts w:eastAsia="ＭＳ ゴシック" w:hint="eastAsia"/>
        </w:rPr>
        <w:t>・チーム内で仲間割れしなかった。</w:t>
      </w:r>
    </w:p>
    <w:p w:rsidR="008359D8" w:rsidRPr="003852D2" w:rsidRDefault="00AF6EFB" w:rsidP="00A07431">
      <w:pPr>
        <w:pStyle w:val="a0"/>
        <w:ind w:leftChars="0" w:left="0"/>
        <w:rPr>
          <w:rFonts w:eastAsia="ＭＳ ゴシック"/>
        </w:rPr>
      </w:pPr>
      <w:r>
        <w:rPr>
          <w:rFonts w:eastAsia="ＭＳ ゴシック" w:hint="eastAsia"/>
        </w:rPr>
        <w:t>・コードが増えていくほどに、命名規則に則って名付ける</w:t>
      </w:r>
      <w:r w:rsidR="00806DFB">
        <w:rPr>
          <w:rFonts w:eastAsia="ＭＳ ゴシック" w:hint="eastAsia"/>
        </w:rPr>
        <w:t>ことが大切であると分かった</w:t>
      </w:r>
      <w:r>
        <w:rPr>
          <w:rFonts w:eastAsia="ＭＳ ゴシック" w:hint="eastAsia"/>
        </w:rPr>
        <w:t>。</w:t>
      </w:r>
    </w:p>
    <w:p w:rsidR="004E167E" w:rsidRDefault="004E167E" w:rsidP="004E167E">
      <w:pPr>
        <w:pStyle w:val="a0"/>
        <w:ind w:leftChars="0" w:left="0"/>
        <w:rPr>
          <w:rFonts w:eastAsia="ＭＳ ゴシック"/>
        </w:rPr>
      </w:pPr>
    </w:p>
    <w:p w:rsidR="00A07431" w:rsidRPr="004E167E" w:rsidRDefault="00A07431" w:rsidP="00A07431">
      <w:pPr>
        <w:pStyle w:val="a0"/>
        <w:ind w:leftChars="0" w:left="0"/>
        <w:rPr>
          <w:rFonts w:eastAsia="ＭＳ ゴシック"/>
        </w:rPr>
      </w:pPr>
    </w:p>
    <w:p w:rsidR="00A07431" w:rsidRDefault="00A07431" w:rsidP="00A07431">
      <w:pPr>
        <w:pStyle w:val="a0"/>
        <w:ind w:leftChars="0" w:left="0"/>
        <w:rPr>
          <w:rFonts w:eastAsia="ＭＳ ゴシック"/>
        </w:rPr>
      </w:pPr>
    </w:p>
    <w:p w:rsidR="00A07431" w:rsidRDefault="00A07431" w:rsidP="004E167E">
      <w:pPr>
        <w:pStyle w:val="k2"/>
        <w:pBdr>
          <w:bottom w:val="single" w:sz="4" w:space="0" w:color="auto"/>
        </w:pBdr>
      </w:pPr>
      <w:bookmarkStart w:id="14" w:name="_Toc287435184"/>
      <w:bookmarkStart w:id="15" w:name="_Toc287448607"/>
      <w:r w:rsidRPr="00F21548">
        <w:rPr>
          <w:rFonts w:hint="eastAsia"/>
        </w:rPr>
        <w:t>反省点</w:t>
      </w:r>
      <w:bookmarkEnd w:id="14"/>
      <w:bookmarkEnd w:id="15"/>
    </w:p>
    <w:p w:rsidR="00A07431" w:rsidRDefault="00A07431" w:rsidP="00A07431">
      <w:pPr>
        <w:pStyle w:val="a0"/>
        <w:ind w:leftChars="0" w:left="0"/>
        <w:rPr>
          <w:rFonts w:eastAsia="ＭＳ ゴシック"/>
        </w:rPr>
      </w:pPr>
    </w:p>
    <w:p w:rsidR="00F87474" w:rsidRDefault="00C70C95" w:rsidP="003852D2">
      <w:pPr>
        <w:pStyle w:val="a0"/>
        <w:ind w:leftChars="0" w:left="0"/>
        <w:rPr>
          <w:rFonts w:eastAsia="ＭＳ ゴシック"/>
        </w:rPr>
      </w:pPr>
      <w:r>
        <w:rPr>
          <w:rFonts w:eastAsia="ＭＳ ゴシック" w:hint="eastAsia"/>
        </w:rPr>
        <w:t>・</w:t>
      </w:r>
      <w:r w:rsidR="00F87474">
        <w:rPr>
          <w:rFonts w:eastAsia="ＭＳ ゴシック" w:hint="eastAsia"/>
        </w:rPr>
        <w:t>共通の</w:t>
      </w:r>
      <w:r w:rsidR="003852D2">
        <w:rPr>
          <w:rFonts w:eastAsia="ＭＳ ゴシック" w:hint="eastAsia"/>
        </w:rPr>
        <w:t>目標を立てて</w:t>
      </w:r>
      <w:r w:rsidR="00F87474">
        <w:rPr>
          <w:rFonts w:eastAsia="ＭＳ ゴシック" w:hint="eastAsia"/>
        </w:rPr>
        <w:t>から作業に取り組むことの大切さに気付くのが遅かった。</w:t>
      </w:r>
    </w:p>
    <w:p w:rsidR="00600090" w:rsidRDefault="003852D2" w:rsidP="00F21548">
      <w:pPr>
        <w:pStyle w:val="a0"/>
        <w:ind w:leftChars="0" w:left="0"/>
        <w:rPr>
          <w:rFonts w:eastAsia="ＭＳ ゴシック"/>
        </w:rPr>
      </w:pPr>
      <w:r>
        <w:rPr>
          <w:rFonts w:eastAsia="ＭＳ ゴシック" w:hint="eastAsia"/>
        </w:rPr>
        <w:t>・</w:t>
      </w:r>
      <w:r w:rsidR="00F87474">
        <w:rPr>
          <w:rFonts w:eastAsia="ＭＳ ゴシック" w:hint="eastAsia"/>
        </w:rPr>
        <w:t>お互いの作業の進捗状況を</w:t>
      </w:r>
      <w:r w:rsidR="00917227">
        <w:rPr>
          <w:rFonts w:eastAsia="ＭＳ ゴシック" w:hint="eastAsia"/>
        </w:rPr>
        <w:t>共有する</w:t>
      </w:r>
      <w:r w:rsidR="00F87474">
        <w:rPr>
          <w:rFonts w:eastAsia="ＭＳ ゴシック" w:hint="eastAsia"/>
        </w:rPr>
        <w:t>ことを</w:t>
      </w:r>
      <w:r w:rsidR="00A55FD9">
        <w:rPr>
          <w:rFonts w:eastAsia="ＭＳ ゴシック" w:hint="eastAsia"/>
        </w:rPr>
        <w:t>疎か</w:t>
      </w:r>
      <w:r w:rsidR="00F87474">
        <w:rPr>
          <w:rFonts w:eastAsia="ＭＳ ゴシック" w:hint="eastAsia"/>
        </w:rPr>
        <w:t>にしてしまった。</w:t>
      </w:r>
    </w:p>
    <w:p w:rsidR="003852D2" w:rsidRDefault="00386920" w:rsidP="00F21548">
      <w:pPr>
        <w:pStyle w:val="a0"/>
        <w:ind w:leftChars="0" w:left="0"/>
        <w:rPr>
          <w:rFonts w:eastAsia="ＭＳ ゴシック"/>
        </w:rPr>
      </w:pPr>
      <w:r>
        <w:rPr>
          <w:rFonts w:eastAsia="ＭＳ ゴシック" w:hint="eastAsia"/>
        </w:rPr>
        <w:t>・</w:t>
      </w:r>
      <w:r w:rsidR="00134322">
        <w:rPr>
          <w:rFonts w:eastAsia="ＭＳ ゴシック" w:hint="eastAsia"/>
        </w:rPr>
        <w:t>問題をチーム内で解決できず、先生</w:t>
      </w:r>
      <w:r w:rsidR="00806DFB">
        <w:rPr>
          <w:rFonts w:eastAsia="ＭＳ ゴシック" w:hint="eastAsia"/>
        </w:rPr>
        <w:t>方</w:t>
      </w:r>
      <w:r w:rsidR="00134322">
        <w:rPr>
          <w:rFonts w:eastAsia="ＭＳ ゴシック" w:hint="eastAsia"/>
        </w:rPr>
        <w:t>に</w:t>
      </w:r>
      <w:r w:rsidR="00806DFB">
        <w:rPr>
          <w:rFonts w:eastAsia="ＭＳ ゴシック" w:hint="eastAsia"/>
        </w:rPr>
        <w:t>頼る形になってしまった。</w:t>
      </w:r>
    </w:p>
    <w:p w:rsidR="00F56ADB" w:rsidRDefault="003852D2" w:rsidP="00F21548">
      <w:pPr>
        <w:pStyle w:val="a0"/>
        <w:ind w:leftChars="0" w:left="0"/>
        <w:rPr>
          <w:rFonts w:eastAsia="ＭＳ ゴシック"/>
        </w:rPr>
      </w:pPr>
      <w:r>
        <w:rPr>
          <w:rFonts w:eastAsia="ＭＳ ゴシック" w:hint="eastAsia"/>
        </w:rPr>
        <w:t>・</w:t>
      </w:r>
      <w:r w:rsidR="00806DFB">
        <w:rPr>
          <w:rFonts w:eastAsia="ＭＳ ゴシック" w:hint="eastAsia"/>
        </w:rPr>
        <w:t>命名規則に則っていなかったため、名前から役割の把握が困難になってしまうことがあった。</w:t>
      </w:r>
    </w:p>
    <w:p w:rsidR="002976F7" w:rsidRPr="002976F7" w:rsidRDefault="002976F7" w:rsidP="00F21548">
      <w:pPr>
        <w:pStyle w:val="a0"/>
        <w:ind w:leftChars="0" w:left="0"/>
        <w:rPr>
          <w:rFonts w:eastAsia="ＭＳ ゴシック"/>
        </w:rPr>
      </w:pPr>
    </w:p>
    <w:p w:rsidR="00F56ADB" w:rsidRDefault="00F56ADB" w:rsidP="00F21548">
      <w:pPr>
        <w:pStyle w:val="a0"/>
        <w:ind w:leftChars="0" w:left="0"/>
        <w:rPr>
          <w:rFonts w:eastAsia="ＭＳ ゴシック"/>
        </w:rPr>
      </w:pPr>
    </w:p>
    <w:sectPr w:rsidR="00F56ADB" w:rsidSect="00CA15CF">
      <w:headerReference w:type="default" r:id="rId20"/>
      <w:footerReference w:type="even" r:id="rId21"/>
      <w:footerReference w:type="default" r:id="rId22"/>
      <w:pgSz w:w="11906" w:h="16838" w:code="9"/>
      <w:pgMar w:top="1542" w:right="851" w:bottom="851" w:left="851" w:header="720" w:footer="754" w:gutter="567"/>
      <w:lnNumType w:countBy="1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692A" w:rsidRDefault="00E1692A">
      <w:r>
        <w:separator/>
      </w:r>
    </w:p>
  </w:endnote>
  <w:endnote w:type="continuationSeparator" w:id="0">
    <w:p w:rsidR="00E1692A" w:rsidRDefault="00E169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ＭＳ Ｐ明朝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1" w:fontKey="{7E9C8294-46B7-4030-8E65-C695AEEA8C83}"/>
    <w:embedBold r:id="rId2" w:fontKey="{5C4442D2-D94B-43E1-A31B-7B8E2CD4D1BA}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G丸ｺﾞｼｯｸM-PRO">
    <w:panose1 w:val="020F0600000000000000"/>
    <w:charset w:val="80"/>
    <w:family w:val="modern"/>
    <w:pitch w:val="variable"/>
    <w:sig w:usb0="E00002FF" w:usb1="6AC7FDFB" w:usb2="00000012" w:usb3="00000000" w:csb0="0002009F" w:csb1="00000000"/>
    <w:embedRegular r:id="rId3" w:subsetted="1" w:fontKey="{02718F85-BAE8-44FD-B650-682DD953556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ABBB6504-AA52-49F8-8E9C-A635ED05D5EC}"/>
  </w:font>
  <w:font w:name="Arial Unicode MS">
    <w:panose1 w:val="020B0604020202020204"/>
    <w:charset w:val="80"/>
    <w:family w:val="modern"/>
    <w:pitch w:val="variable"/>
    <w:sig w:usb0="F7FFAFFF" w:usb1="E9DFFFFF" w:usb2="0000003F" w:usb3="00000000" w:csb0="003F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5" w:fontKey="{AB556ED2-59A6-4239-A8A2-468F69B84ED9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4832" w:rsidRDefault="00D04832" w:rsidP="005A65B9">
    <w:pPr>
      <w:pStyle w:val="ad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:rsidR="00D04832" w:rsidRDefault="00D04832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4832" w:rsidRDefault="00D04832" w:rsidP="005A65B9">
    <w:pPr>
      <w:pStyle w:val="ad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 w:rsidR="00E6598E">
      <w:rPr>
        <w:rStyle w:val="af"/>
        <w:noProof/>
      </w:rPr>
      <w:t>6</w:t>
    </w:r>
    <w:r>
      <w:rPr>
        <w:rStyle w:val="af"/>
      </w:rPr>
      <w:fldChar w:fldCharType="end"/>
    </w:r>
  </w:p>
  <w:p w:rsidR="00D04832" w:rsidRDefault="00D04832">
    <w:pPr>
      <w:pBdr>
        <w:top w:val="single" w:sz="18" w:space="1" w:color="auto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692A" w:rsidRDefault="00E1692A">
      <w:r>
        <w:separator/>
      </w:r>
    </w:p>
  </w:footnote>
  <w:footnote w:type="continuationSeparator" w:id="0">
    <w:p w:rsidR="00E1692A" w:rsidRDefault="00E169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4832" w:rsidRDefault="00D04832">
    <w:pPr>
      <w:pStyle w:val="ac"/>
    </w:pPr>
    <w:r>
      <w:rPr>
        <w:rFonts w:hint="eastAsia"/>
      </w:rPr>
      <w:t>情報処理科発表資料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1.4pt;height:11.4pt" o:bullet="t">
        <v:imagedata r:id="rId1" o:title="msoA0"/>
      </v:shape>
    </w:pict>
  </w:numPicBullet>
  <w:abstractNum w:abstractNumId="0" w15:restartNumberingAfterBreak="0">
    <w:nsid w:val="FFFFFF7C"/>
    <w:multiLevelType w:val="singleLevel"/>
    <w:tmpl w:val="ECE6E144"/>
    <w:lvl w:ilvl="0">
      <w:start w:val="1"/>
      <w:numFmt w:val="decimal"/>
      <w:lvlText w:val="%1."/>
      <w:lvlJc w:val="left"/>
      <w:pPr>
        <w:tabs>
          <w:tab w:val="num" w:pos="2061"/>
        </w:tabs>
        <w:ind w:leftChars="800" w:left="2061" w:hangingChars="200" w:hanging="360"/>
      </w:pPr>
    </w:lvl>
  </w:abstractNum>
  <w:abstractNum w:abstractNumId="1" w15:restartNumberingAfterBreak="0">
    <w:nsid w:val="FFFFFF7D"/>
    <w:multiLevelType w:val="singleLevel"/>
    <w:tmpl w:val="CE52DFDE"/>
    <w:lvl w:ilvl="0">
      <w:start w:val="1"/>
      <w:numFmt w:val="decimal"/>
      <w:lvlText w:val="%1."/>
      <w:lvlJc w:val="left"/>
      <w:pPr>
        <w:tabs>
          <w:tab w:val="num" w:pos="1636"/>
        </w:tabs>
        <w:ind w:leftChars="600" w:left="1636" w:hangingChars="200" w:hanging="360"/>
      </w:pPr>
    </w:lvl>
  </w:abstractNum>
  <w:abstractNum w:abstractNumId="2" w15:restartNumberingAfterBreak="0">
    <w:nsid w:val="FFFFFF7E"/>
    <w:multiLevelType w:val="singleLevel"/>
    <w:tmpl w:val="0CAC72F6"/>
    <w:lvl w:ilvl="0">
      <w:start w:val="1"/>
      <w:numFmt w:val="decimal"/>
      <w:lvlText w:val="%1."/>
      <w:lvlJc w:val="left"/>
      <w:pPr>
        <w:tabs>
          <w:tab w:val="num" w:pos="1211"/>
        </w:tabs>
        <w:ind w:leftChars="400" w:left="1211" w:hangingChars="200" w:hanging="360"/>
      </w:pPr>
    </w:lvl>
  </w:abstractNum>
  <w:abstractNum w:abstractNumId="3" w15:restartNumberingAfterBreak="0">
    <w:nsid w:val="FFFFFF7F"/>
    <w:multiLevelType w:val="singleLevel"/>
    <w:tmpl w:val="7522060A"/>
    <w:lvl w:ilvl="0">
      <w:start w:val="1"/>
      <w:numFmt w:val="decimal"/>
      <w:lvlText w:val="%1."/>
      <w:lvlJc w:val="left"/>
      <w:pPr>
        <w:tabs>
          <w:tab w:val="num" w:pos="785"/>
        </w:tabs>
        <w:ind w:leftChars="200" w:left="785" w:hangingChars="200" w:hanging="360"/>
      </w:pPr>
    </w:lvl>
  </w:abstractNum>
  <w:abstractNum w:abstractNumId="4" w15:restartNumberingAfterBreak="0">
    <w:nsid w:val="FFFFFF80"/>
    <w:multiLevelType w:val="singleLevel"/>
    <w:tmpl w:val="BCDE3B3E"/>
    <w:lvl w:ilvl="0">
      <w:start w:val="1"/>
      <w:numFmt w:val="bullet"/>
      <w:lvlText w:val=""/>
      <w:lvlJc w:val="left"/>
      <w:pPr>
        <w:tabs>
          <w:tab w:val="num" w:pos="2061"/>
        </w:tabs>
        <w:ind w:leftChars="800" w:left="206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E2DC9244"/>
    <w:lvl w:ilvl="0">
      <w:start w:val="1"/>
      <w:numFmt w:val="bullet"/>
      <w:lvlText w:val=""/>
      <w:lvlJc w:val="left"/>
      <w:pPr>
        <w:tabs>
          <w:tab w:val="num" w:pos="1636"/>
        </w:tabs>
        <w:ind w:leftChars="600" w:left="1636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68364112"/>
    <w:lvl w:ilvl="0">
      <w:start w:val="1"/>
      <w:numFmt w:val="bullet"/>
      <w:lvlText w:val=""/>
      <w:lvlJc w:val="left"/>
      <w:pPr>
        <w:tabs>
          <w:tab w:val="num" w:pos="1211"/>
        </w:tabs>
        <w:ind w:leftChars="400" w:left="1211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72CEC100"/>
    <w:lvl w:ilvl="0">
      <w:start w:val="1"/>
      <w:numFmt w:val="bullet"/>
      <w:lvlText w:val=""/>
      <w:lvlJc w:val="left"/>
      <w:pPr>
        <w:tabs>
          <w:tab w:val="num" w:pos="785"/>
        </w:tabs>
        <w:ind w:leftChars="200" w:left="785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B6B000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2D54370E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6B23E2"/>
    <w:multiLevelType w:val="hybridMultilevel"/>
    <w:tmpl w:val="297CDE6A"/>
    <w:lvl w:ilvl="0" w:tplc="A566C692">
      <w:start w:val="1"/>
      <w:numFmt w:val="bullet"/>
      <w:lvlText w:val="・"/>
      <w:lvlJc w:val="left"/>
      <w:pPr>
        <w:tabs>
          <w:tab w:val="num" w:pos="1260"/>
        </w:tabs>
        <w:ind w:left="1260" w:hanging="420"/>
      </w:pPr>
      <w:rPr>
        <w:rFonts w:ascii="ＭＳ Ｐ明朝" w:eastAsia="ＭＳ Ｐ明朝" w:hAnsi="ＭＳ Ｐ明朝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</w:abstractNum>
  <w:abstractNum w:abstractNumId="11" w15:restartNumberingAfterBreak="0">
    <w:nsid w:val="08F4272D"/>
    <w:multiLevelType w:val="hybridMultilevel"/>
    <w:tmpl w:val="5D6A03BA"/>
    <w:lvl w:ilvl="0" w:tplc="04090007">
      <w:start w:val="1"/>
      <w:numFmt w:val="bullet"/>
      <w:lvlText w:val=""/>
      <w:lvlPicBulletId w:val="0"/>
      <w:lvlJc w:val="left"/>
      <w:pPr>
        <w:tabs>
          <w:tab w:val="num" w:pos="670"/>
        </w:tabs>
        <w:ind w:left="67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090"/>
        </w:tabs>
        <w:ind w:left="109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510"/>
        </w:tabs>
        <w:ind w:left="15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30"/>
        </w:tabs>
        <w:ind w:left="193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350"/>
        </w:tabs>
        <w:ind w:left="235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770"/>
        </w:tabs>
        <w:ind w:left="27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190"/>
        </w:tabs>
        <w:ind w:left="319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610"/>
        </w:tabs>
        <w:ind w:left="361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030"/>
        </w:tabs>
        <w:ind w:left="4030" w:hanging="420"/>
      </w:pPr>
      <w:rPr>
        <w:rFonts w:ascii="Wingdings" w:hAnsi="Wingdings" w:hint="default"/>
      </w:rPr>
    </w:lvl>
  </w:abstractNum>
  <w:abstractNum w:abstractNumId="12" w15:restartNumberingAfterBreak="0">
    <w:nsid w:val="096D58EA"/>
    <w:multiLevelType w:val="hybridMultilevel"/>
    <w:tmpl w:val="AA6C6028"/>
    <w:lvl w:ilvl="0" w:tplc="A566C692">
      <w:start w:val="1"/>
      <w:numFmt w:val="bullet"/>
      <w:lvlText w:val="・"/>
      <w:lvlJc w:val="left"/>
      <w:pPr>
        <w:tabs>
          <w:tab w:val="num" w:pos="1260"/>
        </w:tabs>
        <w:ind w:left="1260" w:hanging="420"/>
      </w:pPr>
      <w:rPr>
        <w:rFonts w:ascii="ＭＳ Ｐ明朝" w:eastAsia="ＭＳ Ｐ明朝" w:hAnsi="ＭＳ Ｐ明朝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0F170F87"/>
    <w:multiLevelType w:val="hybridMultilevel"/>
    <w:tmpl w:val="E3887E22"/>
    <w:lvl w:ilvl="0" w:tplc="04090001">
      <w:start w:val="1"/>
      <w:numFmt w:val="bullet"/>
      <w:lvlText w:val="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830"/>
        </w:tabs>
        <w:ind w:left="483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5250"/>
        </w:tabs>
        <w:ind w:left="5250" w:hanging="420"/>
      </w:pPr>
      <w:rPr>
        <w:rFonts w:ascii="Wingdings" w:hAnsi="Wingdings" w:hint="default"/>
      </w:rPr>
    </w:lvl>
  </w:abstractNum>
  <w:abstractNum w:abstractNumId="14" w15:restartNumberingAfterBreak="0">
    <w:nsid w:val="1F1E7E4E"/>
    <w:multiLevelType w:val="multilevel"/>
    <w:tmpl w:val="5D6A03BA"/>
    <w:lvl w:ilvl="0">
      <w:start w:val="1"/>
      <w:numFmt w:val="bullet"/>
      <w:lvlText w:val=""/>
      <w:lvlPicBulletId w:val="0"/>
      <w:lvlJc w:val="left"/>
      <w:pPr>
        <w:tabs>
          <w:tab w:val="num" w:pos="670"/>
        </w:tabs>
        <w:ind w:left="67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1090"/>
        </w:tabs>
        <w:ind w:left="109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tabs>
          <w:tab w:val="num" w:pos="1510"/>
        </w:tabs>
        <w:ind w:left="15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30"/>
        </w:tabs>
        <w:ind w:left="193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tabs>
          <w:tab w:val="num" w:pos="2350"/>
        </w:tabs>
        <w:ind w:left="235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tabs>
          <w:tab w:val="num" w:pos="2770"/>
        </w:tabs>
        <w:ind w:left="27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190"/>
        </w:tabs>
        <w:ind w:left="319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tabs>
          <w:tab w:val="num" w:pos="3610"/>
        </w:tabs>
        <w:ind w:left="361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tabs>
          <w:tab w:val="num" w:pos="4030"/>
        </w:tabs>
        <w:ind w:left="4030" w:hanging="420"/>
      </w:pPr>
      <w:rPr>
        <w:rFonts w:ascii="Wingdings" w:hAnsi="Wingdings" w:hint="default"/>
      </w:rPr>
    </w:lvl>
  </w:abstractNum>
  <w:abstractNum w:abstractNumId="15" w15:restartNumberingAfterBreak="0">
    <w:nsid w:val="22652DCB"/>
    <w:multiLevelType w:val="hybridMultilevel"/>
    <w:tmpl w:val="E418F33A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4057479"/>
    <w:multiLevelType w:val="hybridMultilevel"/>
    <w:tmpl w:val="A85ED1C8"/>
    <w:lvl w:ilvl="0" w:tplc="74DA2902">
      <w:start w:val="2"/>
      <w:numFmt w:val="decimalFullWidth"/>
      <w:lvlText w:val="%1年"/>
      <w:lvlJc w:val="left"/>
      <w:pPr>
        <w:tabs>
          <w:tab w:val="num" w:pos="1610"/>
        </w:tabs>
        <w:ind w:left="1610" w:hanging="51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1940"/>
        </w:tabs>
        <w:ind w:left="194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2360"/>
        </w:tabs>
        <w:ind w:left="23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80"/>
        </w:tabs>
        <w:ind w:left="278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3200"/>
        </w:tabs>
        <w:ind w:left="320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3620"/>
        </w:tabs>
        <w:ind w:left="36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40"/>
        </w:tabs>
        <w:ind w:left="404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4460"/>
        </w:tabs>
        <w:ind w:left="446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4880"/>
        </w:tabs>
        <w:ind w:left="4880" w:hanging="420"/>
      </w:pPr>
    </w:lvl>
  </w:abstractNum>
  <w:abstractNum w:abstractNumId="17" w15:restartNumberingAfterBreak="0">
    <w:nsid w:val="3B700573"/>
    <w:multiLevelType w:val="hybridMultilevel"/>
    <w:tmpl w:val="2ACE933C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3D245AE7"/>
    <w:multiLevelType w:val="hybridMultilevel"/>
    <w:tmpl w:val="3446D960"/>
    <w:lvl w:ilvl="0" w:tplc="04090001">
      <w:start w:val="1"/>
      <w:numFmt w:val="bullet"/>
      <w:lvlText w:val=""/>
      <w:lvlJc w:val="left"/>
      <w:pPr>
        <w:ind w:left="67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9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5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3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5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9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61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030" w:hanging="420"/>
      </w:pPr>
      <w:rPr>
        <w:rFonts w:ascii="Wingdings" w:hAnsi="Wingdings" w:hint="default"/>
      </w:rPr>
    </w:lvl>
  </w:abstractNum>
  <w:abstractNum w:abstractNumId="19" w15:restartNumberingAfterBreak="0">
    <w:nsid w:val="435733E7"/>
    <w:multiLevelType w:val="hybridMultilevel"/>
    <w:tmpl w:val="E8DCDE36"/>
    <w:lvl w:ilvl="0" w:tplc="0409000B">
      <w:start w:val="1"/>
      <w:numFmt w:val="bullet"/>
      <w:lvlText w:val=""/>
      <w:lvlJc w:val="left"/>
      <w:pPr>
        <w:tabs>
          <w:tab w:val="num" w:pos="670"/>
        </w:tabs>
        <w:ind w:left="67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090"/>
        </w:tabs>
        <w:ind w:left="109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510"/>
        </w:tabs>
        <w:ind w:left="15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30"/>
        </w:tabs>
        <w:ind w:left="193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350"/>
        </w:tabs>
        <w:ind w:left="235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770"/>
        </w:tabs>
        <w:ind w:left="27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190"/>
        </w:tabs>
        <w:ind w:left="319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610"/>
        </w:tabs>
        <w:ind w:left="361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030"/>
        </w:tabs>
        <w:ind w:left="4030" w:hanging="420"/>
      </w:pPr>
      <w:rPr>
        <w:rFonts w:ascii="Wingdings" w:hAnsi="Wingdings" w:hint="default"/>
      </w:rPr>
    </w:lvl>
  </w:abstractNum>
  <w:abstractNum w:abstractNumId="20" w15:restartNumberingAfterBreak="0">
    <w:nsid w:val="47E6120D"/>
    <w:multiLevelType w:val="hybridMultilevel"/>
    <w:tmpl w:val="5F3AA008"/>
    <w:lvl w:ilvl="0" w:tplc="A566C692">
      <w:start w:val="1"/>
      <w:numFmt w:val="bullet"/>
      <w:lvlText w:val="・"/>
      <w:lvlJc w:val="left"/>
      <w:pPr>
        <w:tabs>
          <w:tab w:val="num" w:pos="1260"/>
        </w:tabs>
        <w:ind w:left="1260" w:hanging="420"/>
      </w:pPr>
      <w:rPr>
        <w:rFonts w:ascii="ＭＳ Ｐ明朝" w:eastAsia="ＭＳ Ｐ明朝" w:hAnsi="ＭＳ Ｐ明朝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</w:abstractNum>
  <w:abstractNum w:abstractNumId="21" w15:restartNumberingAfterBreak="0">
    <w:nsid w:val="56664B05"/>
    <w:multiLevelType w:val="hybridMultilevel"/>
    <w:tmpl w:val="A90A8B68"/>
    <w:lvl w:ilvl="0" w:tplc="A34C2C58">
      <w:numFmt w:val="bullet"/>
      <w:lvlText w:val="・"/>
      <w:lvlJc w:val="left"/>
      <w:pPr>
        <w:tabs>
          <w:tab w:val="num" w:pos="885"/>
        </w:tabs>
        <w:ind w:left="885" w:hanging="360"/>
      </w:pPr>
      <w:rPr>
        <w:rFonts w:ascii="ＭＳ Ｐ明朝" w:eastAsia="ＭＳ Ｐ明朝" w:hAnsi="ＭＳ Ｐ明朝" w:cs="Times New Roman" w:hint="eastAsia"/>
        <w:lang w:val="en-US"/>
      </w:rPr>
    </w:lvl>
    <w:lvl w:ilvl="1" w:tplc="04090001">
      <w:start w:val="1"/>
      <w:numFmt w:val="bullet"/>
      <w:lvlText w:val=""/>
      <w:lvlJc w:val="left"/>
      <w:pPr>
        <w:tabs>
          <w:tab w:val="num" w:pos="1365"/>
        </w:tabs>
        <w:ind w:left="1365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785"/>
        </w:tabs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205"/>
        </w:tabs>
        <w:ind w:left="2205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625"/>
        </w:tabs>
        <w:ind w:left="2625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045"/>
        </w:tabs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65"/>
        </w:tabs>
        <w:ind w:left="3465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885"/>
        </w:tabs>
        <w:ind w:left="3885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305"/>
        </w:tabs>
        <w:ind w:left="4305" w:hanging="420"/>
      </w:pPr>
      <w:rPr>
        <w:rFonts w:ascii="Wingdings" w:hAnsi="Wingdings" w:hint="default"/>
      </w:rPr>
    </w:lvl>
  </w:abstractNum>
  <w:abstractNum w:abstractNumId="22" w15:restartNumberingAfterBreak="0">
    <w:nsid w:val="5BB20688"/>
    <w:multiLevelType w:val="hybridMultilevel"/>
    <w:tmpl w:val="672A0C7A"/>
    <w:lvl w:ilvl="0" w:tplc="A566C692">
      <w:start w:val="1"/>
      <w:numFmt w:val="bullet"/>
      <w:lvlText w:val="・"/>
      <w:lvlJc w:val="left"/>
      <w:pPr>
        <w:tabs>
          <w:tab w:val="num" w:pos="1260"/>
        </w:tabs>
        <w:ind w:left="1260" w:hanging="420"/>
      </w:pPr>
      <w:rPr>
        <w:rFonts w:ascii="ＭＳ Ｐ明朝" w:eastAsia="ＭＳ Ｐ明朝" w:hAnsi="ＭＳ Ｐ明朝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</w:abstractNum>
  <w:abstractNum w:abstractNumId="23" w15:restartNumberingAfterBreak="0">
    <w:nsid w:val="61EF57A9"/>
    <w:multiLevelType w:val="hybridMultilevel"/>
    <w:tmpl w:val="7848F528"/>
    <w:lvl w:ilvl="0" w:tplc="04090001">
      <w:start w:val="1"/>
      <w:numFmt w:val="bullet"/>
      <w:lvlText w:val=""/>
      <w:lvlJc w:val="left"/>
      <w:pPr>
        <w:tabs>
          <w:tab w:val="num" w:pos="735"/>
        </w:tabs>
        <w:ind w:left="735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</w:abstractNum>
  <w:abstractNum w:abstractNumId="24" w15:restartNumberingAfterBreak="0">
    <w:nsid w:val="66226BC2"/>
    <w:multiLevelType w:val="hybridMultilevel"/>
    <w:tmpl w:val="9E384F14"/>
    <w:lvl w:ilvl="0" w:tplc="0409000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</w:abstractNum>
  <w:abstractNum w:abstractNumId="25" w15:restartNumberingAfterBreak="0">
    <w:nsid w:val="6A6D2338"/>
    <w:multiLevelType w:val="hybridMultilevel"/>
    <w:tmpl w:val="F43E7F72"/>
    <w:lvl w:ilvl="0" w:tplc="0409000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</w:abstractNum>
  <w:abstractNum w:abstractNumId="26" w15:restartNumberingAfterBreak="0">
    <w:nsid w:val="702D41D9"/>
    <w:multiLevelType w:val="multilevel"/>
    <w:tmpl w:val="7FEC2982"/>
    <w:lvl w:ilvl="0">
      <w:start w:val="1"/>
      <w:numFmt w:val="decimal"/>
      <w:pStyle w:val="1"/>
      <w:lvlText w:val="%1"/>
      <w:lvlJc w:val="left"/>
      <w:pPr>
        <w:tabs>
          <w:tab w:val="num" w:pos="850"/>
        </w:tabs>
        <w:ind w:left="850" w:hanging="425"/>
      </w:pPr>
    </w:lvl>
    <w:lvl w:ilvl="1">
      <w:start w:val="1"/>
      <w:numFmt w:val="decimal"/>
      <w:pStyle w:val="2"/>
      <w:lvlText w:val="%1.%2"/>
      <w:lvlJc w:val="left"/>
      <w:pPr>
        <w:tabs>
          <w:tab w:val="num" w:pos="987"/>
        </w:tabs>
        <w:ind w:left="987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1843"/>
        </w:tabs>
        <w:ind w:left="1843" w:hanging="567"/>
      </w:pPr>
    </w:lvl>
    <w:lvl w:ilvl="3">
      <w:start w:val="1"/>
      <w:numFmt w:val="decimal"/>
      <w:lvlText w:val="%1.%2.%3.%4"/>
      <w:lvlJc w:val="left"/>
      <w:pPr>
        <w:tabs>
          <w:tab w:val="num" w:pos="2409"/>
        </w:tabs>
        <w:ind w:left="2409" w:hanging="708"/>
      </w:pPr>
    </w:lvl>
    <w:lvl w:ilvl="4">
      <w:start w:val="1"/>
      <w:numFmt w:val="decimal"/>
      <w:lvlText w:val="%1.%2.%3.%4.%5"/>
      <w:lvlJc w:val="left"/>
      <w:pPr>
        <w:tabs>
          <w:tab w:val="num" w:pos="2976"/>
        </w:tabs>
        <w:ind w:left="2976" w:hanging="850"/>
      </w:pPr>
    </w:lvl>
    <w:lvl w:ilvl="5">
      <w:start w:val="1"/>
      <w:numFmt w:val="decimal"/>
      <w:lvlText w:val="%1.%2.%3.%4.%5.%6"/>
      <w:lvlJc w:val="left"/>
      <w:pPr>
        <w:tabs>
          <w:tab w:val="num" w:pos="3685"/>
        </w:tabs>
        <w:ind w:left="3685" w:hanging="1134"/>
      </w:pPr>
    </w:lvl>
    <w:lvl w:ilvl="6">
      <w:start w:val="1"/>
      <w:numFmt w:val="decimal"/>
      <w:lvlText w:val="%1.%2.%3.%4.%5.%6.%7"/>
      <w:lvlJc w:val="left"/>
      <w:pPr>
        <w:tabs>
          <w:tab w:val="num" w:pos="4252"/>
        </w:tabs>
        <w:ind w:left="4252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819"/>
        </w:tabs>
        <w:ind w:left="4819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527"/>
        </w:tabs>
        <w:ind w:left="5527" w:hanging="1700"/>
      </w:pPr>
    </w:lvl>
  </w:abstractNum>
  <w:abstractNum w:abstractNumId="27" w15:restartNumberingAfterBreak="0">
    <w:nsid w:val="797B36F9"/>
    <w:multiLevelType w:val="hybridMultilevel"/>
    <w:tmpl w:val="6FD0EDDE"/>
    <w:lvl w:ilvl="0" w:tplc="A566C692">
      <w:start w:val="1"/>
      <w:numFmt w:val="bullet"/>
      <w:lvlText w:val="・"/>
      <w:lvlJc w:val="left"/>
      <w:pPr>
        <w:tabs>
          <w:tab w:val="num" w:pos="1260"/>
        </w:tabs>
        <w:ind w:left="1260" w:hanging="420"/>
      </w:pPr>
      <w:rPr>
        <w:rFonts w:ascii="ＭＳ Ｐ明朝" w:eastAsia="ＭＳ Ｐ明朝" w:hAnsi="ＭＳ Ｐ明朝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</w:abstractNum>
  <w:num w:numId="1">
    <w:abstractNumId w:val="26"/>
  </w:num>
  <w:num w:numId="2">
    <w:abstractNumId w:val="23"/>
  </w:num>
  <w:num w:numId="3">
    <w:abstractNumId w:val="24"/>
  </w:num>
  <w:num w:numId="4">
    <w:abstractNumId w:val="25"/>
  </w:num>
  <w:num w:numId="5">
    <w:abstractNumId w:val="21"/>
  </w:num>
  <w:num w:numId="6">
    <w:abstractNumId w:val="13"/>
  </w:num>
  <w:num w:numId="7">
    <w:abstractNumId w:val="17"/>
  </w:num>
  <w:num w:numId="8">
    <w:abstractNumId w:val="20"/>
  </w:num>
  <w:num w:numId="9">
    <w:abstractNumId w:val="27"/>
  </w:num>
  <w:num w:numId="10">
    <w:abstractNumId w:val="22"/>
  </w:num>
  <w:num w:numId="11">
    <w:abstractNumId w:val="12"/>
  </w:num>
  <w:num w:numId="12">
    <w:abstractNumId w:val="10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5"/>
  </w:num>
  <w:num w:numId="24">
    <w:abstractNumId w:val="11"/>
  </w:num>
  <w:num w:numId="25">
    <w:abstractNumId w:val="14"/>
  </w:num>
  <w:num w:numId="26">
    <w:abstractNumId w:val="19"/>
  </w:num>
  <w:num w:numId="27">
    <w:abstractNumId w:val="16"/>
  </w:num>
  <w:num w:numId="28">
    <w:abstractNumId w:val="1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embedTrueTypeFonts/>
  <w:bordersDoNotSurroundHeader/>
  <w:bordersDoNotSurroundFooter/>
  <w:hideSpellingErrors/>
  <w:activeWritingStyle w:appName="MSWord" w:lang="ja-JP" w:vendorID="64" w:dllVersion="131078" w:nlCheck="1" w:checkStyle="1"/>
  <w:activeWritingStyle w:appName="MSWord" w:lang="en-US" w:vendorID="64" w:dllVersion="131078" w:nlCheck="1" w:checkStyle="0"/>
  <w:proofState w:spelling="clean" w:grammar="dirty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851"/>
  <w:drawingGridHorizontalSpacing w:val="105"/>
  <w:displayHorizontalDrawingGridEvery w:val="0"/>
  <w:displayVerticalDrawingGridEvery w:val="2"/>
  <w:characterSpacingControl w:val="compressPunctuationAndJapaneseKana"/>
  <w:noLineBreaksAfter w:lang="ja-JP" w:val="$([\{£¥‘“〈《「『【〔っ＄（［｛｢￡￥"/>
  <w:noLineBreaksBefore w:lang="ja-JP" w:val="!&quot;%),.:;?]}¢°’”‰′″℃、。々〉》」』】〕ぁぃぅぇぉっゃゅょゎん゛゜ゝゞァィゥェォッャュョヮンヵヶ・ーヽヾ！％），．：；＞？］｝｡｣､･ｧｨｩｪｫｬｭｮｯｰﾞﾟ￠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43D"/>
    <w:rsid w:val="00007FEC"/>
    <w:rsid w:val="00011FF5"/>
    <w:rsid w:val="00020A0B"/>
    <w:rsid w:val="000221F2"/>
    <w:rsid w:val="0002272F"/>
    <w:rsid w:val="000241B3"/>
    <w:rsid w:val="00024E0C"/>
    <w:rsid w:val="0003021A"/>
    <w:rsid w:val="000318E7"/>
    <w:rsid w:val="00033EAB"/>
    <w:rsid w:val="00041240"/>
    <w:rsid w:val="00046E41"/>
    <w:rsid w:val="00047BA0"/>
    <w:rsid w:val="000537CC"/>
    <w:rsid w:val="00054718"/>
    <w:rsid w:val="00055B4B"/>
    <w:rsid w:val="000566B9"/>
    <w:rsid w:val="00060ACD"/>
    <w:rsid w:val="0006162D"/>
    <w:rsid w:val="0006181A"/>
    <w:rsid w:val="000678B8"/>
    <w:rsid w:val="00074766"/>
    <w:rsid w:val="0007489A"/>
    <w:rsid w:val="0007775A"/>
    <w:rsid w:val="00082F6E"/>
    <w:rsid w:val="00086219"/>
    <w:rsid w:val="000926B1"/>
    <w:rsid w:val="00097FB3"/>
    <w:rsid w:val="000A06F7"/>
    <w:rsid w:val="000A24CA"/>
    <w:rsid w:val="000A2A16"/>
    <w:rsid w:val="000A782A"/>
    <w:rsid w:val="000B1A0A"/>
    <w:rsid w:val="000B1A7D"/>
    <w:rsid w:val="000B4D1E"/>
    <w:rsid w:val="000B66BE"/>
    <w:rsid w:val="000C0684"/>
    <w:rsid w:val="000C07A9"/>
    <w:rsid w:val="000C5F5C"/>
    <w:rsid w:val="000C663E"/>
    <w:rsid w:val="000D261C"/>
    <w:rsid w:val="000D2F5F"/>
    <w:rsid w:val="000D3850"/>
    <w:rsid w:val="000D552C"/>
    <w:rsid w:val="000E21CC"/>
    <w:rsid w:val="000E34DB"/>
    <w:rsid w:val="000E623E"/>
    <w:rsid w:val="000E74D1"/>
    <w:rsid w:val="00101950"/>
    <w:rsid w:val="00101F07"/>
    <w:rsid w:val="0010433E"/>
    <w:rsid w:val="001075EB"/>
    <w:rsid w:val="00107B39"/>
    <w:rsid w:val="001104D1"/>
    <w:rsid w:val="00111812"/>
    <w:rsid w:val="00112494"/>
    <w:rsid w:val="00112C13"/>
    <w:rsid w:val="00115EAC"/>
    <w:rsid w:val="0012156F"/>
    <w:rsid w:val="00122F8F"/>
    <w:rsid w:val="00125484"/>
    <w:rsid w:val="00132C16"/>
    <w:rsid w:val="00133D26"/>
    <w:rsid w:val="00134322"/>
    <w:rsid w:val="00135799"/>
    <w:rsid w:val="0013739D"/>
    <w:rsid w:val="00137F72"/>
    <w:rsid w:val="001400AD"/>
    <w:rsid w:val="00140ED7"/>
    <w:rsid w:val="00142D3E"/>
    <w:rsid w:val="00153DE4"/>
    <w:rsid w:val="00162226"/>
    <w:rsid w:val="00162A84"/>
    <w:rsid w:val="00163EA6"/>
    <w:rsid w:val="0016543D"/>
    <w:rsid w:val="0016595B"/>
    <w:rsid w:val="001672B4"/>
    <w:rsid w:val="00170B79"/>
    <w:rsid w:val="00177B08"/>
    <w:rsid w:val="00191556"/>
    <w:rsid w:val="00194CEE"/>
    <w:rsid w:val="0019529C"/>
    <w:rsid w:val="00197A35"/>
    <w:rsid w:val="001A7D2E"/>
    <w:rsid w:val="001B5E36"/>
    <w:rsid w:val="001C22CE"/>
    <w:rsid w:val="001C2DD8"/>
    <w:rsid w:val="001C6E2E"/>
    <w:rsid w:val="001D0C2B"/>
    <w:rsid w:val="001E0A59"/>
    <w:rsid w:val="001E612A"/>
    <w:rsid w:val="001F0E0A"/>
    <w:rsid w:val="001F3A68"/>
    <w:rsid w:val="00210C99"/>
    <w:rsid w:val="002139E7"/>
    <w:rsid w:val="002158A8"/>
    <w:rsid w:val="002158B8"/>
    <w:rsid w:val="00216853"/>
    <w:rsid w:val="00217CC3"/>
    <w:rsid w:val="002207CF"/>
    <w:rsid w:val="00220CEB"/>
    <w:rsid w:val="0022138E"/>
    <w:rsid w:val="0022348F"/>
    <w:rsid w:val="00231B49"/>
    <w:rsid w:val="002330F8"/>
    <w:rsid w:val="002334C5"/>
    <w:rsid w:val="002401B5"/>
    <w:rsid w:val="00241EAD"/>
    <w:rsid w:val="00250477"/>
    <w:rsid w:val="00251AC9"/>
    <w:rsid w:val="00252A68"/>
    <w:rsid w:val="00256C34"/>
    <w:rsid w:val="00257A85"/>
    <w:rsid w:val="00257F94"/>
    <w:rsid w:val="00261824"/>
    <w:rsid w:val="00261CDC"/>
    <w:rsid w:val="002709A8"/>
    <w:rsid w:val="002710A9"/>
    <w:rsid w:val="002712BA"/>
    <w:rsid w:val="002735BE"/>
    <w:rsid w:val="002810A8"/>
    <w:rsid w:val="00283842"/>
    <w:rsid w:val="00286D27"/>
    <w:rsid w:val="00292330"/>
    <w:rsid w:val="00293DC2"/>
    <w:rsid w:val="002976F7"/>
    <w:rsid w:val="00297BFA"/>
    <w:rsid w:val="002A4FB6"/>
    <w:rsid w:val="002B0CED"/>
    <w:rsid w:val="002B7722"/>
    <w:rsid w:val="002C1132"/>
    <w:rsid w:val="002C18D8"/>
    <w:rsid w:val="002C1B0A"/>
    <w:rsid w:val="002C33EE"/>
    <w:rsid w:val="002D03F7"/>
    <w:rsid w:val="002D7752"/>
    <w:rsid w:val="002E0E3B"/>
    <w:rsid w:val="002F6DE2"/>
    <w:rsid w:val="00304CA4"/>
    <w:rsid w:val="003112A5"/>
    <w:rsid w:val="00316F34"/>
    <w:rsid w:val="00321CEA"/>
    <w:rsid w:val="00322A78"/>
    <w:rsid w:val="00322B2E"/>
    <w:rsid w:val="00324DBF"/>
    <w:rsid w:val="003273C7"/>
    <w:rsid w:val="00344440"/>
    <w:rsid w:val="00347811"/>
    <w:rsid w:val="00350BF5"/>
    <w:rsid w:val="0035581D"/>
    <w:rsid w:val="00364C0F"/>
    <w:rsid w:val="00374E52"/>
    <w:rsid w:val="00377647"/>
    <w:rsid w:val="00383EBF"/>
    <w:rsid w:val="003841A3"/>
    <w:rsid w:val="003852D2"/>
    <w:rsid w:val="00386920"/>
    <w:rsid w:val="00387D1A"/>
    <w:rsid w:val="00387D6A"/>
    <w:rsid w:val="00387FA7"/>
    <w:rsid w:val="00390238"/>
    <w:rsid w:val="003918B5"/>
    <w:rsid w:val="003A2609"/>
    <w:rsid w:val="003A2BC1"/>
    <w:rsid w:val="003A3689"/>
    <w:rsid w:val="003A5BA4"/>
    <w:rsid w:val="003A775C"/>
    <w:rsid w:val="003A79CE"/>
    <w:rsid w:val="003B4076"/>
    <w:rsid w:val="003C16B2"/>
    <w:rsid w:val="003C2023"/>
    <w:rsid w:val="003C2BB4"/>
    <w:rsid w:val="003C65D8"/>
    <w:rsid w:val="003C7E16"/>
    <w:rsid w:val="003D733B"/>
    <w:rsid w:val="003E0217"/>
    <w:rsid w:val="003E734D"/>
    <w:rsid w:val="003E78D5"/>
    <w:rsid w:val="003F2E71"/>
    <w:rsid w:val="003F4E73"/>
    <w:rsid w:val="00400BC9"/>
    <w:rsid w:val="0040302E"/>
    <w:rsid w:val="00403E74"/>
    <w:rsid w:val="00407A7E"/>
    <w:rsid w:val="00410602"/>
    <w:rsid w:val="0042014B"/>
    <w:rsid w:val="004207D1"/>
    <w:rsid w:val="00420D0A"/>
    <w:rsid w:val="00422AD6"/>
    <w:rsid w:val="00423B77"/>
    <w:rsid w:val="004273FD"/>
    <w:rsid w:val="00430BB2"/>
    <w:rsid w:val="004316E3"/>
    <w:rsid w:val="00431A5D"/>
    <w:rsid w:val="00434AE6"/>
    <w:rsid w:val="00450FFB"/>
    <w:rsid w:val="0045690A"/>
    <w:rsid w:val="0046039A"/>
    <w:rsid w:val="0047060C"/>
    <w:rsid w:val="004726F1"/>
    <w:rsid w:val="00477427"/>
    <w:rsid w:val="00482CF3"/>
    <w:rsid w:val="00483105"/>
    <w:rsid w:val="00486947"/>
    <w:rsid w:val="004913BB"/>
    <w:rsid w:val="00491716"/>
    <w:rsid w:val="00492670"/>
    <w:rsid w:val="00495DED"/>
    <w:rsid w:val="004A12D9"/>
    <w:rsid w:val="004A5A0C"/>
    <w:rsid w:val="004B4146"/>
    <w:rsid w:val="004C0749"/>
    <w:rsid w:val="004C5F1A"/>
    <w:rsid w:val="004D3578"/>
    <w:rsid w:val="004E0CA7"/>
    <w:rsid w:val="004E0D75"/>
    <w:rsid w:val="004E167E"/>
    <w:rsid w:val="004E4F5B"/>
    <w:rsid w:val="004E6D80"/>
    <w:rsid w:val="004E7500"/>
    <w:rsid w:val="004F26D6"/>
    <w:rsid w:val="004F2C33"/>
    <w:rsid w:val="004F3F60"/>
    <w:rsid w:val="005010FF"/>
    <w:rsid w:val="00501DB9"/>
    <w:rsid w:val="00501E19"/>
    <w:rsid w:val="00502562"/>
    <w:rsid w:val="00504F3A"/>
    <w:rsid w:val="00505B8B"/>
    <w:rsid w:val="00507983"/>
    <w:rsid w:val="00507A75"/>
    <w:rsid w:val="00513162"/>
    <w:rsid w:val="0051361E"/>
    <w:rsid w:val="00513A08"/>
    <w:rsid w:val="00516B5D"/>
    <w:rsid w:val="00516F3A"/>
    <w:rsid w:val="005202B7"/>
    <w:rsid w:val="005208FF"/>
    <w:rsid w:val="0052189C"/>
    <w:rsid w:val="00521E6B"/>
    <w:rsid w:val="005223E5"/>
    <w:rsid w:val="00523621"/>
    <w:rsid w:val="005269BE"/>
    <w:rsid w:val="00532792"/>
    <w:rsid w:val="0053587A"/>
    <w:rsid w:val="005402FA"/>
    <w:rsid w:val="005432F4"/>
    <w:rsid w:val="00543AE4"/>
    <w:rsid w:val="005445D2"/>
    <w:rsid w:val="0054498A"/>
    <w:rsid w:val="00551CDC"/>
    <w:rsid w:val="00551ED6"/>
    <w:rsid w:val="00553665"/>
    <w:rsid w:val="00560558"/>
    <w:rsid w:val="00563999"/>
    <w:rsid w:val="00564620"/>
    <w:rsid w:val="00565E92"/>
    <w:rsid w:val="0056785C"/>
    <w:rsid w:val="005729A9"/>
    <w:rsid w:val="005744F7"/>
    <w:rsid w:val="00575079"/>
    <w:rsid w:val="00575167"/>
    <w:rsid w:val="00576365"/>
    <w:rsid w:val="005847C5"/>
    <w:rsid w:val="005941B5"/>
    <w:rsid w:val="00594B6F"/>
    <w:rsid w:val="00595DEE"/>
    <w:rsid w:val="005971BF"/>
    <w:rsid w:val="005A00AA"/>
    <w:rsid w:val="005A65B9"/>
    <w:rsid w:val="005B3686"/>
    <w:rsid w:val="005B470F"/>
    <w:rsid w:val="005B74F0"/>
    <w:rsid w:val="005C43A3"/>
    <w:rsid w:val="005D1DB3"/>
    <w:rsid w:val="005D575A"/>
    <w:rsid w:val="005D5DAD"/>
    <w:rsid w:val="005D5F74"/>
    <w:rsid w:val="005D61AC"/>
    <w:rsid w:val="005E2617"/>
    <w:rsid w:val="005E2796"/>
    <w:rsid w:val="005E5600"/>
    <w:rsid w:val="005E7667"/>
    <w:rsid w:val="005F4E21"/>
    <w:rsid w:val="005F57EF"/>
    <w:rsid w:val="005F5DD2"/>
    <w:rsid w:val="00600090"/>
    <w:rsid w:val="00603957"/>
    <w:rsid w:val="00605047"/>
    <w:rsid w:val="00607868"/>
    <w:rsid w:val="00607FB4"/>
    <w:rsid w:val="0061193B"/>
    <w:rsid w:val="00613120"/>
    <w:rsid w:val="006204F7"/>
    <w:rsid w:val="00627DAC"/>
    <w:rsid w:val="0063054B"/>
    <w:rsid w:val="00630859"/>
    <w:rsid w:val="00631C62"/>
    <w:rsid w:val="00637749"/>
    <w:rsid w:val="00640D73"/>
    <w:rsid w:val="00643459"/>
    <w:rsid w:val="00643578"/>
    <w:rsid w:val="00644DB5"/>
    <w:rsid w:val="00645B55"/>
    <w:rsid w:val="00646561"/>
    <w:rsid w:val="00657B36"/>
    <w:rsid w:val="00660D25"/>
    <w:rsid w:val="00660EC1"/>
    <w:rsid w:val="00664748"/>
    <w:rsid w:val="00665CE7"/>
    <w:rsid w:val="006713AE"/>
    <w:rsid w:val="00673C29"/>
    <w:rsid w:val="00676CEC"/>
    <w:rsid w:val="00676F6B"/>
    <w:rsid w:val="00683196"/>
    <w:rsid w:val="00685F14"/>
    <w:rsid w:val="00690475"/>
    <w:rsid w:val="0069074D"/>
    <w:rsid w:val="00690FB7"/>
    <w:rsid w:val="00694F88"/>
    <w:rsid w:val="00696E55"/>
    <w:rsid w:val="006B07EB"/>
    <w:rsid w:val="006B3895"/>
    <w:rsid w:val="006B395B"/>
    <w:rsid w:val="006B7DF7"/>
    <w:rsid w:val="006C2869"/>
    <w:rsid w:val="006D1954"/>
    <w:rsid w:val="006D3D52"/>
    <w:rsid w:val="006D4CD3"/>
    <w:rsid w:val="006D5780"/>
    <w:rsid w:val="006E08AC"/>
    <w:rsid w:val="006E13B3"/>
    <w:rsid w:val="006E338F"/>
    <w:rsid w:val="006F04DB"/>
    <w:rsid w:val="006F0A4B"/>
    <w:rsid w:val="006F51FA"/>
    <w:rsid w:val="00705C5C"/>
    <w:rsid w:val="00711F9A"/>
    <w:rsid w:val="00712F1B"/>
    <w:rsid w:val="00724DA4"/>
    <w:rsid w:val="0072625E"/>
    <w:rsid w:val="0072761D"/>
    <w:rsid w:val="00740DCD"/>
    <w:rsid w:val="00743E4E"/>
    <w:rsid w:val="00752701"/>
    <w:rsid w:val="0075548C"/>
    <w:rsid w:val="00755FD8"/>
    <w:rsid w:val="007560C7"/>
    <w:rsid w:val="00760943"/>
    <w:rsid w:val="007612C4"/>
    <w:rsid w:val="00764F4D"/>
    <w:rsid w:val="00766AD2"/>
    <w:rsid w:val="00767EF9"/>
    <w:rsid w:val="00770D93"/>
    <w:rsid w:val="0077171F"/>
    <w:rsid w:val="00777125"/>
    <w:rsid w:val="007808B1"/>
    <w:rsid w:val="007818F4"/>
    <w:rsid w:val="007846E6"/>
    <w:rsid w:val="00795464"/>
    <w:rsid w:val="007A421B"/>
    <w:rsid w:val="007A547F"/>
    <w:rsid w:val="007B314B"/>
    <w:rsid w:val="007B3DC0"/>
    <w:rsid w:val="007B5B01"/>
    <w:rsid w:val="007B6A9E"/>
    <w:rsid w:val="007C2A54"/>
    <w:rsid w:val="007C55C3"/>
    <w:rsid w:val="007C68EB"/>
    <w:rsid w:val="007D5316"/>
    <w:rsid w:val="007E0B2D"/>
    <w:rsid w:val="007E391A"/>
    <w:rsid w:val="007E4F6A"/>
    <w:rsid w:val="007F3196"/>
    <w:rsid w:val="007F4B8A"/>
    <w:rsid w:val="007F5CAC"/>
    <w:rsid w:val="007F66D6"/>
    <w:rsid w:val="008023D5"/>
    <w:rsid w:val="00802A5D"/>
    <w:rsid w:val="00806DFB"/>
    <w:rsid w:val="008154D9"/>
    <w:rsid w:val="00820D95"/>
    <w:rsid w:val="00824B95"/>
    <w:rsid w:val="00826DE8"/>
    <w:rsid w:val="00827D7F"/>
    <w:rsid w:val="008324F4"/>
    <w:rsid w:val="00833F80"/>
    <w:rsid w:val="00834C65"/>
    <w:rsid w:val="008359D8"/>
    <w:rsid w:val="00842AE9"/>
    <w:rsid w:val="00845134"/>
    <w:rsid w:val="00845EC7"/>
    <w:rsid w:val="008516FE"/>
    <w:rsid w:val="00856045"/>
    <w:rsid w:val="00874F3C"/>
    <w:rsid w:val="00875680"/>
    <w:rsid w:val="00875A7F"/>
    <w:rsid w:val="00885022"/>
    <w:rsid w:val="008863E6"/>
    <w:rsid w:val="00886CC5"/>
    <w:rsid w:val="00887938"/>
    <w:rsid w:val="00890F36"/>
    <w:rsid w:val="00891381"/>
    <w:rsid w:val="00893E4A"/>
    <w:rsid w:val="0089734D"/>
    <w:rsid w:val="008A3C9A"/>
    <w:rsid w:val="008A41FF"/>
    <w:rsid w:val="008A56E5"/>
    <w:rsid w:val="008B24B4"/>
    <w:rsid w:val="008B4916"/>
    <w:rsid w:val="008B5277"/>
    <w:rsid w:val="008B6073"/>
    <w:rsid w:val="008C3FDC"/>
    <w:rsid w:val="008C53DD"/>
    <w:rsid w:val="008C65A3"/>
    <w:rsid w:val="008C697A"/>
    <w:rsid w:val="008D1BCC"/>
    <w:rsid w:val="008D22E6"/>
    <w:rsid w:val="008D3422"/>
    <w:rsid w:val="008E02A1"/>
    <w:rsid w:val="008E35D1"/>
    <w:rsid w:val="008E499E"/>
    <w:rsid w:val="008E68C5"/>
    <w:rsid w:val="008F2856"/>
    <w:rsid w:val="008F700E"/>
    <w:rsid w:val="008F7D4C"/>
    <w:rsid w:val="00901996"/>
    <w:rsid w:val="00901CAC"/>
    <w:rsid w:val="00901F2C"/>
    <w:rsid w:val="009023C3"/>
    <w:rsid w:val="009052DB"/>
    <w:rsid w:val="009113E1"/>
    <w:rsid w:val="009118B0"/>
    <w:rsid w:val="00911FE3"/>
    <w:rsid w:val="009160E1"/>
    <w:rsid w:val="00916B6A"/>
    <w:rsid w:val="00917227"/>
    <w:rsid w:val="009211D6"/>
    <w:rsid w:val="00924F92"/>
    <w:rsid w:val="0093393B"/>
    <w:rsid w:val="0093467B"/>
    <w:rsid w:val="009408E6"/>
    <w:rsid w:val="00941D37"/>
    <w:rsid w:val="00942ACB"/>
    <w:rsid w:val="00943083"/>
    <w:rsid w:val="00945385"/>
    <w:rsid w:val="00945761"/>
    <w:rsid w:val="00946543"/>
    <w:rsid w:val="0094742D"/>
    <w:rsid w:val="00947AD0"/>
    <w:rsid w:val="00954737"/>
    <w:rsid w:val="00956ED9"/>
    <w:rsid w:val="00961DE0"/>
    <w:rsid w:val="00964EA9"/>
    <w:rsid w:val="00970EB8"/>
    <w:rsid w:val="00972746"/>
    <w:rsid w:val="00972848"/>
    <w:rsid w:val="00981E30"/>
    <w:rsid w:val="009837F6"/>
    <w:rsid w:val="009840B6"/>
    <w:rsid w:val="009932C9"/>
    <w:rsid w:val="00993D68"/>
    <w:rsid w:val="009973FE"/>
    <w:rsid w:val="009A015F"/>
    <w:rsid w:val="009A2937"/>
    <w:rsid w:val="009A45E4"/>
    <w:rsid w:val="009A4FCC"/>
    <w:rsid w:val="009B0431"/>
    <w:rsid w:val="009B3BAD"/>
    <w:rsid w:val="009B514F"/>
    <w:rsid w:val="009C0DFA"/>
    <w:rsid w:val="009C46DF"/>
    <w:rsid w:val="009C5F80"/>
    <w:rsid w:val="009D11DF"/>
    <w:rsid w:val="009D5427"/>
    <w:rsid w:val="009D5D20"/>
    <w:rsid w:val="009D6C16"/>
    <w:rsid w:val="009E1DC8"/>
    <w:rsid w:val="009E41D4"/>
    <w:rsid w:val="009E6EDC"/>
    <w:rsid w:val="009F125B"/>
    <w:rsid w:val="009F28A2"/>
    <w:rsid w:val="009F7116"/>
    <w:rsid w:val="00A07431"/>
    <w:rsid w:val="00A10D0B"/>
    <w:rsid w:val="00A16BEF"/>
    <w:rsid w:val="00A26A3A"/>
    <w:rsid w:val="00A31A71"/>
    <w:rsid w:val="00A32DC2"/>
    <w:rsid w:val="00A41B53"/>
    <w:rsid w:val="00A424B0"/>
    <w:rsid w:val="00A44FFE"/>
    <w:rsid w:val="00A450FC"/>
    <w:rsid w:val="00A45D4F"/>
    <w:rsid w:val="00A5156B"/>
    <w:rsid w:val="00A52B1C"/>
    <w:rsid w:val="00A542BC"/>
    <w:rsid w:val="00A543BF"/>
    <w:rsid w:val="00A55FD9"/>
    <w:rsid w:val="00A57481"/>
    <w:rsid w:val="00A62E82"/>
    <w:rsid w:val="00A63487"/>
    <w:rsid w:val="00A65F47"/>
    <w:rsid w:val="00A71CA8"/>
    <w:rsid w:val="00A768AD"/>
    <w:rsid w:val="00A82FAC"/>
    <w:rsid w:val="00A8719B"/>
    <w:rsid w:val="00A9673D"/>
    <w:rsid w:val="00AB0226"/>
    <w:rsid w:val="00AB6502"/>
    <w:rsid w:val="00AB709D"/>
    <w:rsid w:val="00AD4CC2"/>
    <w:rsid w:val="00AD6081"/>
    <w:rsid w:val="00AE2BC5"/>
    <w:rsid w:val="00AF4153"/>
    <w:rsid w:val="00AF55E0"/>
    <w:rsid w:val="00AF6EFB"/>
    <w:rsid w:val="00B0093E"/>
    <w:rsid w:val="00B023BA"/>
    <w:rsid w:val="00B0463C"/>
    <w:rsid w:val="00B069FE"/>
    <w:rsid w:val="00B11600"/>
    <w:rsid w:val="00B16E3A"/>
    <w:rsid w:val="00B2450D"/>
    <w:rsid w:val="00B26BEC"/>
    <w:rsid w:val="00B3355D"/>
    <w:rsid w:val="00B34794"/>
    <w:rsid w:val="00B352EF"/>
    <w:rsid w:val="00B3536C"/>
    <w:rsid w:val="00B405FD"/>
    <w:rsid w:val="00B43916"/>
    <w:rsid w:val="00B43B1F"/>
    <w:rsid w:val="00B52E5F"/>
    <w:rsid w:val="00B53D73"/>
    <w:rsid w:val="00B53ED1"/>
    <w:rsid w:val="00B5471D"/>
    <w:rsid w:val="00B550B5"/>
    <w:rsid w:val="00B57F6C"/>
    <w:rsid w:val="00B656B8"/>
    <w:rsid w:val="00B74B4B"/>
    <w:rsid w:val="00B76569"/>
    <w:rsid w:val="00B82A48"/>
    <w:rsid w:val="00B830D1"/>
    <w:rsid w:val="00B83C44"/>
    <w:rsid w:val="00B83FFF"/>
    <w:rsid w:val="00B85D14"/>
    <w:rsid w:val="00B86791"/>
    <w:rsid w:val="00B94B6C"/>
    <w:rsid w:val="00B95752"/>
    <w:rsid w:val="00B96C4E"/>
    <w:rsid w:val="00BA0482"/>
    <w:rsid w:val="00BA11B0"/>
    <w:rsid w:val="00BA324D"/>
    <w:rsid w:val="00BA5A65"/>
    <w:rsid w:val="00BA7CB8"/>
    <w:rsid w:val="00BB0BDD"/>
    <w:rsid w:val="00BB1184"/>
    <w:rsid w:val="00BB2F4E"/>
    <w:rsid w:val="00BB56F4"/>
    <w:rsid w:val="00BC5138"/>
    <w:rsid w:val="00BC5B0C"/>
    <w:rsid w:val="00BD18A2"/>
    <w:rsid w:val="00BD3319"/>
    <w:rsid w:val="00BD512F"/>
    <w:rsid w:val="00BD7CBF"/>
    <w:rsid w:val="00BE0B93"/>
    <w:rsid w:val="00BE1EA7"/>
    <w:rsid w:val="00BE2786"/>
    <w:rsid w:val="00BE311A"/>
    <w:rsid w:val="00BE7188"/>
    <w:rsid w:val="00BF1FBF"/>
    <w:rsid w:val="00BF4304"/>
    <w:rsid w:val="00BF66B4"/>
    <w:rsid w:val="00BF756A"/>
    <w:rsid w:val="00C01507"/>
    <w:rsid w:val="00C067AA"/>
    <w:rsid w:val="00C103FB"/>
    <w:rsid w:val="00C1248B"/>
    <w:rsid w:val="00C15BE1"/>
    <w:rsid w:val="00C15DFE"/>
    <w:rsid w:val="00C2153D"/>
    <w:rsid w:val="00C22083"/>
    <w:rsid w:val="00C23999"/>
    <w:rsid w:val="00C26571"/>
    <w:rsid w:val="00C27778"/>
    <w:rsid w:val="00C33853"/>
    <w:rsid w:val="00C35B78"/>
    <w:rsid w:val="00C36EB7"/>
    <w:rsid w:val="00C37AB9"/>
    <w:rsid w:val="00C43C1A"/>
    <w:rsid w:val="00C457EF"/>
    <w:rsid w:val="00C45BFB"/>
    <w:rsid w:val="00C50312"/>
    <w:rsid w:val="00C518C6"/>
    <w:rsid w:val="00C51BCB"/>
    <w:rsid w:val="00C56049"/>
    <w:rsid w:val="00C63CEE"/>
    <w:rsid w:val="00C70C95"/>
    <w:rsid w:val="00C754F0"/>
    <w:rsid w:val="00C77AB1"/>
    <w:rsid w:val="00C82D32"/>
    <w:rsid w:val="00C86CBB"/>
    <w:rsid w:val="00C91AF1"/>
    <w:rsid w:val="00C922A4"/>
    <w:rsid w:val="00C93B41"/>
    <w:rsid w:val="00C97795"/>
    <w:rsid w:val="00CA15CF"/>
    <w:rsid w:val="00CA1ECA"/>
    <w:rsid w:val="00CA35F2"/>
    <w:rsid w:val="00CA3987"/>
    <w:rsid w:val="00CA6C84"/>
    <w:rsid w:val="00CB1E33"/>
    <w:rsid w:val="00CB25EB"/>
    <w:rsid w:val="00CB262A"/>
    <w:rsid w:val="00CB5A09"/>
    <w:rsid w:val="00CC742B"/>
    <w:rsid w:val="00CD279C"/>
    <w:rsid w:val="00CD2958"/>
    <w:rsid w:val="00CD32F0"/>
    <w:rsid w:val="00CD365F"/>
    <w:rsid w:val="00CD5CE2"/>
    <w:rsid w:val="00CD6A5D"/>
    <w:rsid w:val="00CE12D0"/>
    <w:rsid w:val="00CE3B71"/>
    <w:rsid w:val="00CE69DA"/>
    <w:rsid w:val="00CE799E"/>
    <w:rsid w:val="00CE7AD6"/>
    <w:rsid w:val="00CF17F1"/>
    <w:rsid w:val="00CF39D2"/>
    <w:rsid w:val="00CF53E5"/>
    <w:rsid w:val="00CF74FF"/>
    <w:rsid w:val="00D00198"/>
    <w:rsid w:val="00D00209"/>
    <w:rsid w:val="00D00481"/>
    <w:rsid w:val="00D03310"/>
    <w:rsid w:val="00D04832"/>
    <w:rsid w:val="00D05AA2"/>
    <w:rsid w:val="00D105CF"/>
    <w:rsid w:val="00D11EBC"/>
    <w:rsid w:val="00D15343"/>
    <w:rsid w:val="00D200DC"/>
    <w:rsid w:val="00D21624"/>
    <w:rsid w:val="00D224D4"/>
    <w:rsid w:val="00D24733"/>
    <w:rsid w:val="00D24A00"/>
    <w:rsid w:val="00D26294"/>
    <w:rsid w:val="00D266F9"/>
    <w:rsid w:val="00D3162F"/>
    <w:rsid w:val="00D40397"/>
    <w:rsid w:val="00D406CC"/>
    <w:rsid w:val="00D413F0"/>
    <w:rsid w:val="00D44F65"/>
    <w:rsid w:val="00D46343"/>
    <w:rsid w:val="00D71592"/>
    <w:rsid w:val="00D719E5"/>
    <w:rsid w:val="00D75BAB"/>
    <w:rsid w:val="00D77EE9"/>
    <w:rsid w:val="00D82880"/>
    <w:rsid w:val="00D852FC"/>
    <w:rsid w:val="00D87D62"/>
    <w:rsid w:val="00D95A77"/>
    <w:rsid w:val="00DA5073"/>
    <w:rsid w:val="00DA596D"/>
    <w:rsid w:val="00DA5F90"/>
    <w:rsid w:val="00DA6A94"/>
    <w:rsid w:val="00DB14DA"/>
    <w:rsid w:val="00DB1A97"/>
    <w:rsid w:val="00DB3905"/>
    <w:rsid w:val="00DB5FD2"/>
    <w:rsid w:val="00DC34E5"/>
    <w:rsid w:val="00DC40A8"/>
    <w:rsid w:val="00DD0B30"/>
    <w:rsid w:val="00DD7CDE"/>
    <w:rsid w:val="00DE6614"/>
    <w:rsid w:val="00DF18B2"/>
    <w:rsid w:val="00E06D0D"/>
    <w:rsid w:val="00E07784"/>
    <w:rsid w:val="00E12C55"/>
    <w:rsid w:val="00E12E6A"/>
    <w:rsid w:val="00E1692A"/>
    <w:rsid w:val="00E227C5"/>
    <w:rsid w:val="00E340CC"/>
    <w:rsid w:val="00E35B37"/>
    <w:rsid w:val="00E35D07"/>
    <w:rsid w:val="00E36CE1"/>
    <w:rsid w:val="00E4034C"/>
    <w:rsid w:val="00E40668"/>
    <w:rsid w:val="00E42B17"/>
    <w:rsid w:val="00E5216D"/>
    <w:rsid w:val="00E5395D"/>
    <w:rsid w:val="00E54A23"/>
    <w:rsid w:val="00E561D9"/>
    <w:rsid w:val="00E56500"/>
    <w:rsid w:val="00E56ED3"/>
    <w:rsid w:val="00E62827"/>
    <w:rsid w:val="00E6598E"/>
    <w:rsid w:val="00E65992"/>
    <w:rsid w:val="00E702BE"/>
    <w:rsid w:val="00E7300F"/>
    <w:rsid w:val="00E7359E"/>
    <w:rsid w:val="00E74AD0"/>
    <w:rsid w:val="00E7633C"/>
    <w:rsid w:val="00E81116"/>
    <w:rsid w:val="00E86343"/>
    <w:rsid w:val="00E8649B"/>
    <w:rsid w:val="00E9246C"/>
    <w:rsid w:val="00E933AE"/>
    <w:rsid w:val="00E95CFC"/>
    <w:rsid w:val="00E96E82"/>
    <w:rsid w:val="00E97B53"/>
    <w:rsid w:val="00EA0B27"/>
    <w:rsid w:val="00EA0FA7"/>
    <w:rsid w:val="00EA1D7E"/>
    <w:rsid w:val="00EA3AF1"/>
    <w:rsid w:val="00EA508C"/>
    <w:rsid w:val="00EB3710"/>
    <w:rsid w:val="00EB4C36"/>
    <w:rsid w:val="00EB72A1"/>
    <w:rsid w:val="00EC6426"/>
    <w:rsid w:val="00EC650B"/>
    <w:rsid w:val="00ED180C"/>
    <w:rsid w:val="00ED245F"/>
    <w:rsid w:val="00ED2EC4"/>
    <w:rsid w:val="00ED3F20"/>
    <w:rsid w:val="00ED5634"/>
    <w:rsid w:val="00ED75B6"/>
    <w:rsid w:val="00EE0C5D"/>
    <w:rsid w:val="00EE4DDC"/>
    <w:rsid w:val="00EF0E6C"/>
    <w:rsid w:val="00EF2C7F"/>
    <w:rsid w:val="00EF35D6"/>
    <w:rsid w:val="00EF6D81"/>
    <w:rsid w:val="00EF6FFF"/>
    <w:rsid w:val="00F0312B"/>
    <w:rsid w:val="00F053FC"/>
    <w:rsid w:val="00F07B35"/>
    <w:rsid w:val="00F1336F"/>
    <w:rsid w:val="00F14100"/>
    <w:rsid w:val="00F200D7"/>
    <w:rsid w:val="00F21548"/>
    <w:rsid w:val="00F24BD0"/>
    <w:rsid w:val="00F32A20"/>
    <w:rsid w:val="00F33142"/>
    <w:rsid w:val="00F346DD"/>
    <w:rsid w:val="00F3543B"/>
    <w:rsid w:val="00F44834"/>
    <w:rsid w:val="00F52DE5"/>
    <w:rsid w:val="00F56ADB"/>
    <w:rsid w:val="00F572D5"/>
    <w:rsid w:val="00F61EF3"/>
    <w:rsid w:val="00F62E05"/>
    <w:rsid w:val="00F6374B"/>
    <w:rsid w:val="00F64189"/>
    <w:rsid w:val="00F671E7"/>
    <w:rsid w:val="00F71695"/>
    <w:rsid w:val="00F72E06"/>
    <w:rsid w:val="00F75A37"/>
    <w:rsid w:val="00F80CA0"/>
    <w:rsid w:val="00F8417B"/>
    <w:rsid w:val="00F87474"/>
    <w:rsid w:val="00F954D1"/>
    <w:rsid w:val="00F97438"/>
    <w:rsid w:val="00FB1A27"/>
    <w:rsid w:val="00FC0038"/>
    <w:rsid w:val="00FC3BC4"/>
    <w:rsid w:val="00FD158F"/>
    <w:rsid w:val="00FD6E03"/>
    <w:rsid w:val="00FE1C13"/>
    <w:rsid w:val="00FF0F30"/>
    <w:rsid w:val="00FF12AC"/>
    <w:rsid w:val="00FF2A89"/>
    <w:rsid w:val="00FF3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FDE8C0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29C"/>
    <w:pPr>
      <w:widowControl w:val="0"/>
      <w:topLinePunct/>
      <w:jc w:val="both"/>
    </w:pPr>
    <w:rPr>
      <w:rFonts w:ascii="ＭＳ ゴシック" w:hAnsi="ＭＳ ゴシック"/>
      <w:kern w:val="2"/>
      <w:sz w:val="21"/>
      <w:szCs w:val="21"/>
    </w:rPr>
  </w:style>
  <w:style w:type="paragraph" w:styleId="1">
    <w:name w:val="heading 1"/>
    <w:basedOn w:val="a"/>
    <w:next w:val="a0"/>
    <w:qFormat/>
    <w:rsid w:val="005402FA"/>
    <w:pPr>
      <w:numPr>
        <w:numId w:val="1"/>
      </w:numPr>
      <w:shd w:val="clear" w:color="auto" w:fill="000000"/>
      <w:ind w:leftChars="100" w:left="430" w:rightChars="100" w:right="100"/>
      <w:outlineLvl w:val="0"/>
    </w:pPr>
    <w:rPr>
      <w:rFonts w:ascii="Arial" w:eastAsia="HG丸ｺﾞｼｯｸM-PRO" w:hAnsi="Arial"/>
      <w:b/>
      <w:position w:val="18"/>
      <w:sz w:val="28"/>
    </w:rPr>
  </w:style>
  <w:style w:type="paragraph" w:styleId="2">
    <w:name w:val="heading 2"/>
    <w:basedOn w:val="a"/>
    <w:next w:val="a0"/>
    <w:qFormat/>
    <w:rsid w:val="005402FA"/>
    <w:pPr>
      <w:numPr>
        <w:ilvl w:val="1"/>
        <w:numId w:val="1"/>
      </w:numPr>
      <w:shd w:val="clear" w:color="auto" w:fill="D9D9D9"/>
      <w:spacing w:line="360" w:lineRule="exact"/>
      <w:ind w:leftChars="100" w:left="1207" w:rightChars="100" w:right="100"/>
      <w:outlineLvl w:val="1"/>
    </w:pPr>
    <w:rPr>
      <w:rFonts w:eastAsia="HG丸ｺﾞｼｯｸM-PRO"/>
      <w:b/>
      <w:sz w:val="24"/>
      <w:szCs w:val="24"/>
    </w:rPr>
  </w:style>
  <w:style w:type="paragraph" w:styleId="3">
    <w:name w:val="heading 3"/>
    <w:basedOn w:val="a"/>
    <w:next w:val="a1"/>
    <w:qFormat/>
    <w:rsid w:val="00F62E05"/>
    <w:pPr>
      <w:ind w:leftChars="400" w:left="500" w:rightChars="100" w:right="100" w:hangingChars="100" w:hanging="100"/>
      <w:outlineLvl w:val="2"/>
    </w:pPr>
    <w:rPr>
      <w:rFonts w:eastAsia="HG丸ｺﾞｼｯｸM-PRO"/>
      <w:b/>
      <w:kern w:val="21"/>
      <w:sz w:val="22"/>
    </w:rPr>
  </w:style>
  <w:style w:type="paragraph" w:styleId="4">
    <w:name w:val="heading 4"/>
    <w:basedOn w:val="a"/>
    <w:next w:val="a"/>
    <w:qFormat/>
    <w:rsid w:val="00D46343"/>
    <w:pPr>
      <w:keepNext/>
      <w:jc w:val="center"/>
      <w:outlineLvl w:val="3"/>
    </w:pPr>
    <w:rPr>
      <w:rFonts w:ascii="Century" w:eastAsia="HG丸ｺﾞｼｯｸM-PRO" w:hAnsi="Century"/>
      <w:b/>
      <w:bCs/>
      <w:sz w:val="22"/>
    </w:rPr>
  </w:style>
  <w:style w:type="paragraph" w:styleId="5">
    <w:name w:val="heading 5"/>
    <w:basedOn w:val="a"/>
    <w:next w:val="a"/>
    <w:qFormat/>
    <w:rsid w:val="00D46343"/>
    <w:pPr>
      <w:keepNext/>
      <w:topLinePunct w:val="0"/>
      <w:outlineLvl w:val="4"/>
    </w:pPr>
    <w:rPr>
      <w:rFonts w:ascii="Century" w:eastAsia="HG丸ｺﾞｼｯｸM-PRO" w:hAnsi="Century"/>
      <w:b/>
      <w:bCs/>
      <w:sz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内容"/>
    <w:basedOn w:val="a"/>
    <w:rsid w:val="00743E4E"/>
    <w:pPr>
      <w:ind w:leftChars="250" w:left="250"/>
    </w:pPr>
    <w:rPr>
      <w:rFonts w:eastAsia="ＭＳ Ｐ明朝"/>
      <w:sz w:val="22"/>
      <w:szCs w:val="22"/>
    </w:rPr>
  </w:style>
  <w:style w:type="paragraph" w:styleId="a1">
    <w:name w:val="Body Text Indent"/>
    <w:basedOn w:val="a"/>
    <w:rsid w:val="00F62E05"/>
    <w:pPr>
      <w:ind w:leftChars="700" w:left="700"/>
    </w:pPr>
    <w:rPr>
      <w:sz w:val="22"/>
    </w:rPr>
  </w:style>
  <w:style w:type="paragraph" w:styleId="a5">
    <w:name w:val="Normal Indent"/>
    <w:basedOn w:val="a"/>
    <w:rsid w:val="00D46343"/>
    <w:pPr>
      <w:ind w:left="851"/>
    </w:pPr>
  </w:style>
  <w:style w:type="paragraph" w:styleId="10">
    <w:name w:val="toc 1"/>
    <w:basedOn w:val="a"/>
    <w:next w:val="a"/>
    <w:uiPriority w:val="39"/>
    <w:rsid w:val="00B2450D"/>
    <w:pPr>
      <w:tabs>
        <w:tab w:val="left" w:pos="1260"/>
        <w:tab w:val="right" w:pos="7770"/>
      </w:tabs>
      <w:spacing w:before="120" w:after="120"/>
      <w:ind w:leftChars="450" w:left="945"/>
      <w:jc w:val="left"/>
    </w:pPr>
    <w:rPr>
      <w:rFonts w:ascii="Century" w:hAnsi="Century"/>
      <w:b/>
      <w:bCs/>
      <w:noProof/>
      <w:sz w:val="22"/>
      <w:szCs w:val="22"/>
      <w:u w:val="single"/>
    </w:rPr>
  </w:style>
  <w:style w:type="paragraph" w:styleId="20">
    <w:name w:val="toc 2"/>
    <w:basedOn w:val="a"/>
    <w:next w:val="a"/>
    <w:uiPriority w:val="39"/>
    <w:rsid w:val="0063054B"/>
    <w:pPr>
      <w:tabs>
        <w:tab w:val="left" w:pos="2310"/>
        <w:tab w:val="right" w:pos="7770"/>
      </w:tabs>
      <w:ind w:leftChars="800" w:left="1680"/>
      <w:jc w:val="left"/>
    </w:pPr>
    <w:rPr>
      <w:rFonts w:ascii="Century" w:hAnsi="Century"/>
      <w:b/>
      <w:bCs/>
      <w:noProof/>
      <w:sz w:val="22"/>
      <w:szCs w:val="22"/>
    </w:rPr>
  </w:style>
  <w:style w:type="paragraph" w:styleId="30">
    <w:name w:val="toc 3"/>
    <w:basedOn w:val="a"/>
    <w:next w:val="a"/>
    <w:autoRedefine/>
    <w:semiHidden/>
    <w:rsid w:val="00B069FE"/>
    <w:pPr>
      <w:tabs>
        <w:tab w:val="left" w:pos="7560"/>
        <w:tab w:val="right" w:pos="9660"/>
      </w:tabs>
      <w:ind w:leftChars="1200" w:left="2729" w:hangingChars="95" w:hanging="209"/>
      <w:jc w:val="left"/>
    </w:pPr>
    <w:rPr>
      <w:rFonts w:ascii="Century" w:hAnsi="Century"/>
      <w:b/>
      <w:smallCaps/>
      <w:noProof/>
      <w:sz w:val="22"/>
      <w:szCs w:val="22"/>
    </w:rPr>
  </w:style>
  <w:style w:type="paragraph" w:styleId="40">
    <w:name w:val="toc 4"/>
    <w:basedOn w:val="a"/>
    <w:next w:val="a"/>
    <w:autoRedefine/>
    <w:semiHidden/>
    <w:rsid w:val="00D46343"/>
    <w:pPr>
      <w:jc w:val="left"/>
    </w:pPr>
    <w:rPr>
      <w:rFonts w:ascii="Century" w:hAnsi="Century"/>
      <w:sz w:val="22"/>
      <w:szCs w:val="22"/>
    </w:rPr>
  </w:style>
  <w:style w:type="paragraph" w:styleId="50">
    <w:name w:val="toc 5"/>
    <w:basedOn w:val="a"/>
    <w:next w:val="a"/>
    <w:autoRedefine/>
    <w:semiHidden/>
    <w:rsid w:val="00D46343"/>
    <w:pPr>
      <w:jc w:val="left"/>
    </w:pPr>
    <w:rPr>
      <w:rFonts w:ascii="Century" w:hAnsi="Century"/>
      <w:sz w:val="22"/>
      <w:szCs w:val="22"/>
    </w:rPr>
  </w:style>
  <w:style w:type="paragraph" w:styleId="6">
    <w:name w:val="toc 6"/>
    <w:basedOn w:val="a"/>
    <w:next w:val="a"/>
    <w:autoRedefine/>
    <w:semiHidden/>
    <w:rsid w:val="00D46343"/>
    <w:pPr>
      <w:jc w:val="left"/>
    </w:pPr>
    <w:rPr>
      <w:rFonts w:ascii="Century" w:hAnsi="Century"/>
      <w:sz w:val="22"/>
      <w:szCs w:val="22"/>
    </w:rPr>
  </w:style>
  <w:style w:type="paragraph" w:styleId="7">
    <w:name w:val="toc 7"/>
    <w:basedOn w:val="a"/>
    <w:next w:val="a"/>
    <w:autoRedefine/>
    <w:semiHidden/>
    <w:rsid w:val="00D46343"/>
    <w:pPr>
      <w:jc w:val="left"/>
    </w:pPr>
    <w:rPr>
      <w:rFonts w:ascii="Century" w:hAnsi="Century"/>
      <w:sz w:val="22"/>
      <w:szCs w:val="22"/>
    </w:rPr>
  </w:style>
  <w:style w:type="paragraph" w:styleId="8">
    <w:name w:val="toc 8"/>
    <w:basedOn w:val="a"/>
    <w:next w:val="a"/>
    <w:autoRedefine/>
    <w:semiHidden/>
    <w:rsid w:val="00D46343"/>
    <w:pPr>
      <w:jc w:val="left"/>
    </w:pPr>
    <w:rPr>
      <w:rFonts w:ascii="Century" w:hAnsi="Century"/>
      <w:sz w:val="22"/>
      <w:szCs w:val="22"/>
    </w:rPr>
  </w:style>
  <w:style w:type="paragraph" w:styleId="9">
    <w:name w:val="toc 9"/>
    <w:basedOn w:val="a"/>
    <w:next w:val="a"/>
    <w:autoRedefine/>
    <w:semiHidden/>
    <w:rsid w:val="00D46343"/>
    <w:pPr>
      <w:jc w:val="left"/>
    </w:pPr>
    <w:rPr>
      <w:rFonts w:ascii="Century" w:hAnsi="Century"/>
      <w:sz w:val="22"/>
      <w:szCs w:val="22"/>
    </w:rPr>
  </w:style>
  <w:style w:type="character" w:styleId="a6">
    <w:name w:val="line number"/>
    <w:basedOn w:val="a2"/>
    <w:rsid w:val="00553665"/>
  </w:style>
  <w:style w:type="paragraph" w:customStyle="1" w:styleId="a7">
    <w:name w:val="注意"/>
    <w:basedOn w:val="a"/>
    <w:rsid w:val="00660D25"/>
    <w:pPr>
      <w:pBdr>
        <w:top w:val="single" w:sz="18" w:space="1" w:color="auto"/>
        <w:left w:val="single" w:sz="18" w:space="4" w:color="auto"/>
        <w:bottom w:val="single" w:sz="18" w:space="1" w:color="auto"/>
        <w:right w:val="single" w:sz="18" w:space="4" w:color="auto"/>
      </w:pBdr>
      <w:ind w:leftChars="350" w:left="735" w:rightChars="229" w:right="481"/>
    </w:pPr>
    <w:rPr>
      <w:rFonts w:eastAsia="ＭＳ ゴシック"/>
      <w:b/>
      <w:kern w:val="21"/>
      <w:sz w:val="22"/>
      <w:szCs w:val="22"/>
    </w:rPr>
  </w:style>
  <w:style w:type="paragraph" w:customStyle="1" w:styleId="a8">
    <w:name w:val="コード"/>
    <w:basedOn w:val="a0"/>
    <w:rsid w:val="00532792"/>
    <w:pPr>
      <w:tabs>
        <w:tab w:val="left" w:pos="1260"/>
        <w:tab w:val="left" w:pos="1680"/>
        <w:tab w:val="left" w:pos="2100"/>
        <w:tab w:val="left" w:pos="2520"/>
        <w:tab w:val="left" w:pos="2940"/>
        <w:tab w:val="left" w:pos="3360"/>
        <w:tab w:val="left" w:pos="3780"/>
        <w:tab w:val="left" w:pos="4200"/>
        <w:tab w:val="left" w:pos="4620"/>
        <w:tab w:val="left" w:pos="5040"/>
      </w:tabs>
      <w:autoSpaceDE w:val="0"/>
      <w:autoSpaceDN w:val="0"/>
      <w:ind w:leftChars="400" w:left="840"/>
      <w:jc w:val="left"/>
    </w:pPr>
    <w:rPr>
      <w:rFonts w:ascii="Tahoma" w:eastAsia="ＭＳ ゴシック" w:hAnsi="Tahoma"/>
      <w:sz w:val="24"/>
      <w:szCs w:val="24"/>
    </w:rPr>
  </w:style>
  <w:style w:type="paragraph" w:styleId="a9">
    <w:name w:val="Body Text"/>
    <w:basedOn w:val="a"/>
    <w:semiHidden/>
    <w:rsid w:val="00D46343"/>
    <w:pPr>
      <w:topLinePunct w:val="0"/>
    </w:pPr>
    <w:rPr>
      <w:rFonts w:ascii="Century" w:eastAsia="HG丸ｺﾞｼｯｸM-PRO" w:hAnsi="Century"/>
      <w:b/>
      <w:bCs/>
      <w:sz w:val="32"/>
    </w:rPr>
  </w:style>
  <w:style w:type="paragraph" w:styleId="aa">
    <w:name w:val="footnote text"/>
    <w:basedOn w:val="a"/>
    <w:semiHidden/>
    <w:rsid w:val="00D46343"/>
    <w:pPr>
      <w:snapToGrid w:val="0"/>
      <w:jc w:val="left"/>
    </w:pPr>
    <w:rPr>
      <w:rFonts w:ascii="Century" w:hAnsi="Century"/>
    </w:rPr>
  </w:style>
  <w:style w:type="character" w:styleId="ab">
    <w:name w:val="footnote reference"/>
    <w:semiHidden/>
    <w:rsid w:val="00D46343"/>
    <w:rPr>
      <w:vertAlign w:val="superscript"/>
    </w:rPr>
  </w:style>
  <w:style w:type="table" w:customStyle="1" w:styleId="11">
    <w:name w:val="標準表1"/>
    <w:basedOn w:val="a3"/>
    <w:semiHidden/>
    <w:rsid w:val="00D46343"/>
    <w:pPr>
      <w:jc w:val="both"/>
    </w:pPr>
    <w:rPr>
      <w:rFonts w:eastAsia="ＭＳ ゴシック"/>
      <w:sz w:val="24"/>
      <w:szCs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85" w:type="dxa"/>
        <w:bottom w:w="85" w:type="dxa"/>
      </w:tblCellMar>
    </w:tblPr>
    <w:trPr>
      <w:cantSplit/>
      <w:jc w:val="center"/>
    </w:trPr>
    <w:tcPr>
      <w:vAlign w:val="center"/>
    </w:tcPr>
    <w:tblStylePr w:type="firstRow">
      <w:pPr>
        <w:jc w:val="center"/>
      </w:pPr>
      <w:rPr>
        <w:rFonts w:eastAsia="Arial Unicode MS"/>
        <w:b/>
        <w:i w:val="0"/>
        <w:sz w:val="22"/>
        <w:szCs w:val="22"/>
      </w:rPr>
      <w:tblPr/>
      <w:tcPr>
        <w:shd w:val="clear" w:color="auto" w:fill="CCCCCC"/>
      </w:tcPr>
    </w:tblStylePr>
  </w:style>
  <w:style w:type="paragraph" w:styleId="ac">
    <w:name w:val="header"/>
    <w:basedOn w:val="a"/>
    <w:semiHidden/>
    <w:rsid w:val="00D46343"/>
    <w:pPr>
      <w:tabs>
        <w:tab w:val="center" w:pos="4252"/>
        <w:tab w:val="right" w:pos="8504"/>
      </w:tabs>
      <w:snapToGrid w:val="0"/>
    </w:pPr>
    <w:rPr>
      <w:rFonts w:ascii="Century" w:hAnsi="Century"/>
      <w:szCs w:val="24"/>
    </w:rPr>
  </w:style>
  <w:style w:type="paragraph" w:styleId="ad">
    <w:name w:val="footer"/>
    <w:basedOn w:val="a"/>
    <w:semiHidden/>
    <w:rsid w:val="00D46343"/>
    <w:pPr>
      <w:tabs>
        <w:tab w:val="center" w:pos="4252"/>
        <w:tab w:val="right" w:pos="8504"/>
      </w:tabs>
      <w:snapToGrid w:val="0"/>
    </w:pPr>
    <w:rPr>
      <w:rFonts w:ascii="Century" w:hAnsi="Century"/>
      <w:szCs w:val="24"/>
    </w:rPr>
  </w:style>
  <w:style w:type="paragraph" w:styleId="21">
    <w:name w:val="Body Text 2"/>
    <w:basedOn w:val="a"/>
    <w:semiHidden/>
    <w:rsid w:val="00D46343"/>
    <w:pPr>
      <w:autoSpaceDE w:val="0"/>
      <w:autoSpaceDN w:val="0"/>
      <w:adjustRightInd w:val="0"/>
    </w:pPr>
    <w:rPr>
      <w:rFonts w:ascii="HG丸ｺﾞｼｯｸM-PRO" w:eastAsia="HG丸ｺﾞｼｯｸM-PRO" w:cs="ＭＳ Ｐゴシック"/>
      <w:color w:val="000000"/>
      <w:lang w:val="ja-JP"/>
    </w:rPr>
  </w:style>
  <w:style w:type="character" w:styleId="HTML">
    <w:name w:val="HTML Code"/>
    <w:semiHidden/>
    <w:rsid w:val="00D46343"/>
    <w:rPr>
      <w:rFonts w:ascii="ＭＳ ゴシック" w:eastAsia="ＭＳ ゴシック" w:hAnsi="ＭＳ ゴシック" w:cs="ＭＳ ゴシック"/>
      <w:sz w:val="24"/>
      <w:szCs w:val="24"/>
    </w:rPr>
  </w:style>
  <w:style w:type="paragraph" w:styleId="HTML0">
    <w:name w:val="HTML Preformatted"/>
    <w:basedOn w:val="a"/>
    <w:semiHidden/>
    <w:rsid w:val="00D463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topLinePunct w:val="0"/>
      <w:jc w:val="left"/>
    </w:pPr>
    <w:rPr>
      <w:rFonts w:eastAsia="ＭＳ ゴシック" w:cs="ＭＳ ゴシック"/>
      <w:kern w:val="0"/>
      <w:sz w:val="24"/>
      <w:szCs w:val="24"/>
    </w:rPr>
  </w:style>
  <w:style w:type="paragraph" w:customStyle="1" w:styleId="labelproc">
    <w:name w:val="labelproc"/>
    <w:basedOn w:val="a"/>
    <w:semiHidden/>
    <w:rsid w:val="00D46343"/>
    <w:pPr>
      <w:widowControl/>
      <w:topLinePunct w:val="0"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lang">
    <w:name w:val="lang"/>
    <w:basedOn w:val="a2"/>
    <w:semiHidden/>
    <w:rsid w:val="00D46343"/>
  </w:style>
  <w:style w:type="character" w:styleId="ae">
    <w:name w:val="Hyperlink"/>
    <w:uiPriority w:val="99"/>
    <w:rsid w:val="00D46343"/>
    <w:rPr>
      <w:strike w:val="0"/>
      <w:dstrike w:val="0"/>
      <w:color w:val="0000FF"/>
      <w:u w:val="none"/>
      <w:effect w:val="none"/>
    </w:rPr>
  </w:style>
  <w:style w:type="character" w:styleId="af">
    <w:name w:val="page number"/>
    <w:basedOn w:val="a2"/>
    <w:rsid w:val="00C518C6"/>
  </w:style>
  <w:style w:type="paragraph" w:styleId="Web">
    <w:name w:val="Normal (Web)"/>
    <w:basedOn w:val="a"/>
    <w:semiHidden/>
    <w:rsid w:val="00D46343"/>
    <w:pPr>
      <w:widowControl/>
      <w:topLinePunct w:val="0"/>
      <w:spacing w:before="100" w:beforeAutospacing="1" w:after="100" w:afterAutospacing="1" w:line="288" w:lineRule="auto"/>
      <w:jc w:val="left"/>
    </w:pPr>
    <w:rPr>
      <w:rFonts w:ascii="ＭＳ Ｐゴシック" w:eastAsia="ＭＳ Ｐゴシック" w:hAnsi="ＭＳ Ｐゴシック" w:cs="ＭＳ Ｐゴシック"/>
      <w:color w:val="000000"/>
      <w:kern w:val="0"/>
      <w:sz w:val="24"/>
      <w:szCs w:val="24"/>
    </w:rPr>
  </w:style>
  <w:style w:type="table" w:styleId="af0">
    <w:name w:val="Table Grid"/>
    <w:basedOn w:val="a3"/>
    <w:semiHidden/>
    <w:rsid w:val="00D46343"/>
    <w:pPr>
      <w:widowControl w:val="0"/>
      <w:topLinePunct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FollowedHyperlink"/>
    <w:semiHidden/>
    <w:rsid w:val="00D46343"/>
    <w:rPr>
      <w:color w:val="800080"/>
      <w:u w:val="single"/>
    </w:rPr>
  </w:style>
  <w:style w:type="character" w:customStyle="1" w:styleId="af2">
    <w:name w:val="題名"/>
    <w:rsid w:val="00E9246C"/>
    <w:rPr>
      <w:rFonts w:eastAsia="HG丸ｺﾞｼｯｸM-PRO"/>
      <w:b/>
      <w:dstrike w:val="0"/>
      <w:sz w:val="32"/>
      <w:bdr w:val="none" w:sz="0" w:space="0" w:color="auto"/>
      <w:shd w:val="clear" w:color="auto" w:fill="auto"/>
      <w:vertAlign w:val="baseline"/>
    </w:rPr>
  </w:style>
  <w:style w:type="paragraph" w:customStyle="1" w:styleId="af3">
    <w:name w:val="文献"/>
    <w:next w:val="a5"/>
    <w:rsid w:val="00845EC7"/>
    <w:pPr>
      <w:ind w:left="525"/>
    </w:pPr>
    <w:rPr>
      <w:rFonts w:ascii="ＭＳ ゴシック" w:eastAsia="HG丸ｺﾞｼｯｸM-PRO" w:hAnsi="ＭＳ ゴシック"/>
      <w:b/>
      <w:kern w:val="2"/>
      <w:sz w:val="22"/>
      <w:szCs w:val="22"/>
    </w:rPr>
  </w:style>
  <w:style w:type="character" w:styleId="af4">
    <w:name w:val="Strong"/>
    <w:qFormat/>
    <w:rsid w:val="00E9246C"/>
    <w:rPr>
      <w:b/>
      <w:bCs/>
    </w:rPr>
  </w:style>
  <w:style w:type="paragraph" w:styleId="af5">
    <w:name w:val="Date"/>
    <w:basedOn w:val="a"/>
    <w:next w:val="a"/>
    <w:rsid w:val="007846E6"/>
  </w:style>
  <w:style w:type="paragraph" w:styleId="22">
    <w:name w:val="List Bullet 2"/>
    <w:basedOn w:val="a"/>
    <w:rsid w:val="009160E1"/>
    <w:pPr>
      <w:tabs>
        <w:tab w:val="num" w:pos="785"/>
      </w:tabs>
      <w:topLinePunct w:val="0"/>
      <w:ind w:leftChars="200" w:left="785" w:hangingChars="200" w:hanging="360"/>
    </w:pPr>
    <w:rPr>
      <w:rFonts w:ascii="Century" w:hAnsi="Century"/>
      <w:szCs w:val="24"/>
    </w:rPr>
  </w:style>
  <w:style w:type="paragraph" w:customStyle="1" w:styleId="k1">
    <w:name w:val="スタイルk1"/>
    <w:basedOn w:val="a"/>
    <w:link w:val="k10"/>
    <w:qFormat/>
    <w:rsid w:val="00F21548"/>
    <w:pPr>
      <w:pageBreakBefore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topLinePunct w:val="0"/>
      <w:outlineLvl w:val="0"/>
    </w:pPr>
    <w:rPr>
      <w:rFonts w:eastAsia="ＭＳ ゴシック"/>
      <w:sz w:val="48"/>
      <w:szCs w:val="48"/>
    </w:rPr>
  </w:style>
  <w:style w:type="paragraph" w:customStyle="1" w:styleId="k2">
    <w:name w:val="スタイルk2"/>
    <w:basedOn w:val="a"/>
    <w:link w:val="k20"/>
    <w:qFormat/>
    <w:rsid w:val="00F21548"/>
    <w:pPr>
      <w:pBdr>
        <w:top w:val="single" w:sz="4" w:space="1" w:color="auto"/>
        <w:bottom w:val="single" w:sz="4" w:space="1" w:color="auto"/>
      </w:pBdr>
      <w:topLinePunct w:val="0"/>
      <w:outlineLvl w:val="1"/>
    </w:pPr>
    <w:rPr>
      <w:rFonts w:ascii="ＭＳ Ｐゴシック" w:eastAsia="ＭＳ Ｐゴシック" w:hAnsi="ＭＳ Ｐゴシック"/>
      <w:sz w:val="28"/>
      <w:szCs w:val="28"/>
    </w:rPr>
  </w:style>
  <w:style w:type="character" w:customStyle="1" w:styleId="k10">
    <w:name w:val="スタイルk1 (文字)"/>
    <w:link w:val="k1"/>
    <w:rsid w:val="00F21548"/>
    <w:rPr>
      <w:rFonts w:ascii="ＭＳ ゴシック" w:eastAsia="ＭＳ ゴシック" w:hAnsi="ＭＳ ゴシック"/>
      <w:kern w:val="2"/>
      <w:sz w:val="48"/>
      <w:szCs w:val="48"/>
    </w:rPr>
  </w:style>
  <w:style w:type="character" w:customStyle="1" w:styleId="k20">
    <w:name w:val="スタイルk2 (文字)"/>
    <w:link w:val="k2"/>
    <w:rsid w:val="00F21548"/>
    <w:rPr>
      <w:rFonts w:ascii="ＭＳ Ｐゴシック" w:eastAsia="ＭＳ Ｐゴシック" w:hAnsi="ＭＳ Ｐゴシック"/>
      <w:kern w:val="2"/>
      <w:sz w:val="28"/>
      <w:szCs w:val="28"/>
    </w:rPr>
  </w:style>
  <w:style w:type="paragraph" w:styleId="af6">
    <w:name w:val="TOC Heading"/>
    <w:basedOn w:val="1"/>
    <w:next w:val="a"/>
    <w:uiPriority w:val="39"/>
    <w:semiHidden/>
    <w:unhideWhenUsed/>
    <w:qFormat/>
    <w:rsid w:val="00316F34"/>
    <w:pPr>
      <w:keepNext/>
      <w:keepLines/>
      <w:widowControl/>
      <w:numPr>
        <w:numId w:val="0"/>
      </w:numPr>
      <w:shd w:val="clear" w:color="auto" w:fill="auto"/>
      <w:topLinePunct w:val="0"/>
      <w:spacing w:before="480" w:line="276" w:lineRule="auto"/>
      <w:ind w:rightChars="0" w:right="0"/>
      <w:jc w:val="left"/>
      <w:outlineLvl w:val="9"/>
    </w:pPr>
    <w:rPr>
      <w:rFonts w:eastAsia="ＭＳ ゴシック"/>
      <w:bCs/>
      <w:color w:val="365F91"/>
      <w:kern w:val="0"/>
      <w:position w:val="0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8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7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0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yaruta\Application%20Data\Microsoft\Templates\ttc.dot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546FDC-763E-48E9-88BB-9F6D9BB1E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ttc.dot</Template>
  <TotalTime>0</TotalTime>
  <Pages>14</Pages>
  <Words>281</Words>
  <Characters>1603</Characters>
  <Application>Microsoft Office Word</Application>
  <DocSecurity>0</DocSecurity>
  <Lines>13</Lines>
  <Paragraphs>3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徹底</vt:lpstr>
      <vt:lpstr>徹底</vt:lpstr>
    </vt:vector>
  </TitlesOfParts>
  <LinksUpToDate>false</LinksUpToDate>
  <CharactersWithSpaces>1881</CharactersWithSpaces>
  <SharedDoc>false</SharedDoc>
  <HLinks>
    <vt:vector size="120" baseType="variant">
      <vt:variant>
        <vt:i4>1245239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_Toc287448607</vt:lpwstr>
      </vt:variant>
      <vt:variant>
        <vt:i4>1245239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_Toc287448606</vt:lpwstr>
      </vt:variant>
      <vt:variant>
        <vt:i4>1245239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_Toc287448605</vt:lpwstr>
      </vt:variant>
      <vt:variant>
        <vt:i4>1245239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_Toc287448604</vt:lpwstr>
      </vt:variant>
      <vt:variant>
        <vt:i4>1245239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_Toc287448603</vt:lpwstr>
      </vt:variant>
      <vt:variant>
        <vt:i4>1245239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_Toc287448602</vt:lpwstr>
      </vt:variant>
      <vt:variant>
        <vt:i4>1703988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_Toc287448597</vt:lpwstr>
      </vt:variant>
      <vt:variant>
        <vt:i4>1703988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_Toc287448597</vt:lpwstr>
      </vt:variant>
      <vt:variant>
        <vt:i4>1703988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_Toc287448596</vt:lpwstr>
      </vt:variant>
      <vt:variant>
        <vt:i4>1703988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_Toc287448595</vt:lpwstr>
      </vt:variant>
      <vt:variant>
        <vt:i4>1703988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_Toc287448594</vt:lpwstr>
      </vt:variant>
      <vt:variant>
        <vt:i4>1703988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_Toc287448593</vt:lpwstr>
      </vt:variant>
      <vt:variant>
        <vt:i4>1703988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_Toc287448590</vt:lpwstr>
      </vt:variant>
      <vt:variant>
        <vt:i4>1769524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_Toc287448589</vt:lpwstr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_Toc287448588</vt:lpwstr>
      </vt:variant>
      <vt:variant>
        <vt:i4>1769524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_Toc287448587</vt:lpwstr>
      </vt:variant>
      <vt:variant>
        <vt:i4>1769524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_Toc287448586</vt:lpwstr>
      </vt:variant>
      <vt:variant>
        <vt:i4>1769524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_Toc287448585</vt:lpwstr>
      </vt:variant>
      <vt:variant>
        <vt:i4>1769524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_Toc287448584</vt:lpwstr>
      </vt:variant>
      <vt:variant>
        <vt:i4>1769524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_Toc287448583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徹底</dc:title>
  <dc:subject/>
  <dc:creator/>
  <cp:keywords/>
  <cp:lastModifiedBy/>
  <cp:revision>1</cp:revision>
  <cp:lastPrinted>2010-03-11T01:40:00Z</cp:lastPrinted>
  <dcterms:created xsi:type="dcterms:W3CDTF">2019-03-04T05:37:00Z</dcterms:created>
  <dcterms:modified xsi:type="dcterms:W3CDTF">2019-03-04T05:37:00Z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-2119102964</vt:i4>
  </property>
  <property fmtid="{D5CDD505-2E9C-101B-9397-08002B2CF9AE}" pid="3" name="_PreviousAdHocReviewCycleID">
    <vt:i4>1272016402</vt:i4>
  </property>
  <property fmtid="{D5CDD505-2E9C-101B-9397-08002B2CF9AE}" pid="4" name="_ReviewingToolsShownOnce">
    <vt:lpwstr/>
  </property>
</Properties>
</file>